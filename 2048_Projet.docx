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Pr="009C5CC6" w:rsidRDefault="002C6F74">
      <w:pPr>
        <w:pStyle w:val="TM1"/>
      </w:pPr>
      <w:r w:rsidRPr="009C5CC6"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Pr="009C5CC6" w:rsidRDefault="00C930E9">
      <w:pPr>
        <w:pStyle w:val="TM1"/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9C5CC6" w:rsidTr="00DF72B5">
        <w:tc>
          <w:tcPr>
            <w:tcW w:w="9060" w:type="dxa"/>
          </w:tcPr>
          <w:p w:rsidR="00C930E9" w:rsidRPr="00160CA1" w:rsidRDefault="00601028" w:rsidP="00ED50C4">
            <w:pPr>
              <w:pStyle w:val="Help"/>
              <w:jc w:val="center"/>
              <w:rPr>
                <w:b/>
                <w:i w:val="0"/>
                <w:sz w:val="96"/>
                <w:szCs w:val="96"/>
                <w:u w:val="single"/>
              </w:rPr>
            </w:pPr>
            <w:r>
              <w:rPr>
                <w:noProof/>
                <w:lang w:val="fr-CH" w:eastAsia="fr-CH"/>
              </w:rPr>
              <mc:AlternateContent>
                <mc:Choice Requires="wps">
                  <w:drawing>
                    <wp:anchor distT="0" distB="0" distL="114300" distR="114300" simplePos="0" relativeHeight="251655167" behindDoc="1" locked="0" layoutInCell="1" allowOverlap="1">
                      <wp:simplePos x="0" y="0"/>
                      <wp:positionH relativeFrom="margin">
                        <wp:posOffset>-17780</wp:posOffset>
                      </wp:positionH>
                      <wp:positionV relativeFrom="paragraph">
                        <wp:posOffset>-512445</wp:posOffset>
                      </wp:positionV>
                      <wp:extent cx="5724525" cy="1762125"/>
                      <wp:effectExtent l="19050" t="0" r="47625" b="28575"/>
                      <wp:wrapNone/>
                      <wp:docPr id="8" name="Ruban vers le b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4525" cy="1762125"/>
                              </a:xfrm>
                              <a:prstGeom prst="ribbon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E46E6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    <v:formulas>
                        <v:f eqn="val #0"/>
                        <v:f eqn="sum @0 675 0"/>
                        <v:f eqn="sum @1 675 0"/>
                        <v:f eqn="sum @2 675 0"/>
                        <v:f eqn="sum @3 675 0"/>
                        <v:f eqn="sum width 0 @4"/>
                        <v:f eqn="sum width 0 @3"/>
                        <v:f eqn="sum width 0 @2"/>
                        <v:f eqn="sum width 0 @1"/>
                        <v:f eqn="sum width 0 @0"/>
                        <v:f eqn="val #1"/>
                        <v:f eqn="prod @10 1 4"/>
                        <v:f eqn="prod @11 2 1"/>
                        <v:f eqn="prod @11 3 1"/>
                        <v:f eqn="prod height 1 2"/>
                        <v:f eqn="sum @14 0 @12"/>
                        <v:f eqn="sum height 0 @10"/>
                        <v:f eqn="sum height 0 @11"/>
                        <v:f eqn="prod width 1 2"/>
                        <v:f eqn="sum width 0 2700"/>
                        <v:f eqn="sum @18 0 2700"/>
                        <v:f eqn="val width"/>
                        <v:f eqn="val height"/>
                      </v:formulas>
                      <v:path o:extrusionok="f" o:connecttype="custom" o:connectlocs="@18,@10;2700,@15;@18,21600;@19,@15" o:connectangles="270,180,90,0" textboxrect="@0,@10,@9,21600"/>
                      <v:handles>
                        <v:h position="#0,bottomRight" xrange="2700,8100"/>
                        <v:h position="center,#1" yrange="0,7200"/>
                      </v:handles>
                      <o:complex v:ext="view"/>
                    </v:shapetype>
                    <v:shape id="Ruban vers le bas 8" o:spid="_x0000_s1026" type="#_x0000_t53" style="position:absolute;margin-left:-1.4pt;margin-top:-40.35pt;width:450.75pt;height:138.75pt;z-index:-2516613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" adj=",3600" fillcolor="#ffd966 [1943]" strokecolor="#823b0b [1605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160CA1">
              <w:rPr>
                <w:b/>
                <w:i w:val="0"/>
                <w:color w:val="000000" w:themeColor="text1"/>
                <w:sz w:val="96"/>
                <w:szCs w:val="96"/>
                <w:u w:val="single"/>
              </w:rPr>
              <w:t xml:space="preserve"> </w:t>
            </w:r>
            <w:r w:rsidR="00160CA1" w:rsidRPr="00DF72B5">
              <w:rPr>
                <w:b/>
                <w:i w:val="0"/>
                <w:color w:val="000000" w:themeColor="text1"/>
                <w:sz w:val="96"/>
                <w:szCs w:val="96"/>
                <w:u w:val="single"/>
                <w14:shadow w14:blurRad="50800" w14:dist="38100" w14:dir="10800000" w14:sx="100000" w14:sy="100000" w14:kx="0" w14:ky="0" w14:algn="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t xml:space="preserve">Jeu </w:t>
            </w:r>
            <w:r w:rsidR="007E57C8" w:rsidRPr="00DF72B5">
              <w:rPr>
                <w:b/>
                <w:i w:val="0"/>
                <w:color w:val="000000" w:themeColor="text1"/>
                <w:sz w:val="96"/>
                <w:szCs w:val="96"/>
                <w:u w:val="single"/>
                <w14:shadow w14:blurRad="50800" w14:dist="38100" w14:dir="10800000" w14:sx="100000" w14:sy="100000" w14:kx="0" w14:ky="0" w14:algn="r">
                  <w14:srgbClr w14:val="000000">
                    <w14:alpha w14:val="60000"/>
                  </w14:srgbClr>
                </w14:shadow>
                <w14:textOutline w14:w="9525" w14:cap="rnd" w14:cmpd="sng" w14:algn="ctr">
                  <w14:solidFill>
                    <w14:schemeClr w14:val="accent4">
                      <w14:lumMod w14:val="60000"/>
                      <w14:lumOff w14:val="40000"/>
                    </w14:schemeClr>
                  </w14:solidFill>
                  <w14:prstDash w14:val="solid"/>
                  <w14:bevel/>
                </w14:textOutline>
              </w:rPr>
              <w:t xml:space="preserve">2048 </w:t>
            </w:r>
          </w:p>
        </w:tc>
      </w:tr>
    </w:tbl>
    <w:p w:rsidR="00CF39A8" w:rsidRPr="009C5CC6" w:rsidRDefault="00CF39A8">
      <w:pPr>
        <w:rPr>
          <w:sz w:val="52"/>
        </w:rPr>
      </w:pPr>
    </w:p>
    <w:p w:rsidR="00CF39A8" w:rsidRPr="009C5CC6" w:rsidRDefault="00CF39A8"/>
    <w:p w:rsidR="004F521F" w:rsidRPr="009C5CC6" w:rsidRDefault="005B30CA" w:rsidP="007E57C8">
      <w:pPr>
        <w:pStyle w:val="Help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307.5pt" filled="t" fillcolor="#ffd966 [1943]">
            <v:imagedata r:id="rId9" o:title="Illustration_Project"/>
          </v:shape>
        </w:pict>
      </w:r>
    </w:p>
    <w:p w:rsidR="004F521F" w:rsidRPr="009C5CC6" w:rsidRDefault="004F521F" w:rsidP="004F521F">
      <w:pPr>
        <w:jc w:val="center"/>
      </w:pPr>
    </w:p>
    <w:p w:rsidR="004F521F" w:rsidRPr="009C5CC6" w:rsidRDefault="007E57C8" w:rsidP="007E57C8">
      <w:pPr>
        <w:rPr>
          <w:i/>
        </w:rPr>
      </w:pPr>
      <w:r w:rsidRPr="009C5CC6">
        <w:rPr>
          <w:i/>
        </w:rPr>
        <w:tab/>
        <w:t xml:space="preserve">    </w:t>
      </w:r>
    </w:p>
    <w:p w:rsidR="004F521F" w:rsidRPr="009C5CC6" w:rsidRDefault="004F521F" w:rsidP="004F521F">
      <w:pPr>
        <w:jc w:val="center"/>
        <w:rPr>
          <w:i/>
        </w:rPr>
      </w:pPr>
    </w:p>
    <w:p w:rsidR="004F521F" w:rsidRPr="009C5CC6" w:rsidRDefault="007E57C8" w:rsidP="004F521F">
      <w:pPr>
        <w:jc w:val="center"/>
        <w:rPr>
          <w:i/>
        </w:rPr>
      </w:pPr>
      <w:r w:rsidRPr="009C5CC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1142365" cy="103759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103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98" w:rsidRDefault="00016F98" w:rsidP="002F1A12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7E57C8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Smith, Zachary</w:t>
                            </w:r>
                          </w:p>
                          <w:p w:rsidR="00016F98" w:rsidRPr="007E57C8" w:rsidRDefault="00016F98" w:rsidP="002F1A12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</w:p>
                          <w:p w:rsidR="00016F98" w:rsidRDefault="005B30CA" w:rsidP="002F1A12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hyperlink r:id="rId10" w:history="1">
                              <w:r w:rsidR="00016F98" w:rsidRPr="00FA2E1A">
                                <w:rPr>
                                  <w:rStyle w:val="Lienhypertexte"/>
                                  <w:b/>
                                  <w:lang w:val="en-GB"/>
                                </w:rPr>
                                <w:t>Zachary.SMITH@cpnv.ch</w:t>
                              </w:r>
                            </w:hyperlink>
                          </w:p>
                          <w:p w:rsidR="00016F98" w:rsidRPr="007E57C8" w:rsidRDefault="00016F98" w:rsidP="002F1A12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1.1pt;width:89.95pt;height:81.7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" filled="f" stroked="f">
                <v:textbox>
                  <w:txbxContent>
                    <w:p w:rsidR="00016F98" w:rsidRDefault="00016F98" w:rsidP="002F1A12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 w:rsidRPr="007E57C8">
                        <w:rPr>
                          <w:b/>
                          <w:color w:val="000000" w:themeColor="text1"/>
                          <w:lang w:val="en-GB"/>
                        </w:rPr>
                        <w:t>Smith, Zachary</w:t>
                      </w:r>
                    </w:p>
                    <w:p w:rsidR="00016F98" w:rsidRPr="007E57C8" w:rsidRDefault="00016F98" w:rsidP="002F1A12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</w:p>
                    <w:p w:rsidR="00016F98" w:rsidRDefault="00016F98" w:rsidP="002F1A12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hyperlink r:id="rId11" w:history="1">
                        <w:r w:rsidRPr="00FA2E1A">
                          <w:rPr>
                            <w:rStyle w:val="Lienhypertexte"/>
                            <w:b/>
                            <w:lang w:val="en-GB"/>
                          </w:rPr>
                          <w:t>Zachary.SMITH@cpnv.ch</w:t>
                        </w:r>
                      </w:hyperlink>
                    </w:p>
                    <w:p w:rsidR="00016F98" w:rsidRPr="007E57C8" w:rsidRDefault="00016F98" w:rsidP="002F1A12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Pr="009C5CC6" w:rsidRDefault="004F521F" w:rsidP="004F521F">
      <w:pPr>
        <w:jc w:val="center"/>
        <w:rPr>
          <w:i/>
        </w:rPr>
      </w:pPr>
    </w:p>
    <w:p w:rsidR="004F521F" w:rsidRPr="009C5CC6" w:rsidRDefault="004F521F" w:rsidP="004F521F">
      <w:pPr>
        <w:jc w:val="center"/>
        <w:rPr>
          <w:i/>
        </w:rPr>
      </w:pPr>
    </w:p>
    <w:p w:rsidR="004F521F" w:rsidRPr="009C5CC6" w:rsidRDefault="004F521F" w:rsidP="004F521F"/>
    <w:p w:rsidR="004F521F" w:rsidRPr="009C5CC6" w:rsidRDefault="002F1A12" w:rsidP="004F521F">
      <w:r w:rsidRPr="009C5CC6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737995" cy="77152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6F98" w:rsidRPr="007E57C8" w:rsidRDefault="00016F98" w:rsidP="00ED50C4">
                            <w:pPr>
                              <w:pStyle w:val="Help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E57C8">
                              <w:rPr>
                                <w:b/>
                                <w:color w:val="000000" w:themeColor="text1"/>
                              </w:rPr>
                              <w:t>SI-C1a</w:t>
                            </w:r>
                          </w:p>
                          <w:p w:rsidR="00016F98" w:rsidRDefault="00016F98" w:rsidP="00ED50C4">
                            <w:pPr>
                              <w:pStyle w:val="Help"/>
                              <w:jc w:val="center"/>
                            </w:pPr>
                          </w:p>
                          <w:p w:rsidR="00016F98" w:rsidRPr="007E57C8" w:rsidRDefault="00016F98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E57C8">
                              <w:rPr>
                                <w:color w:val="000000" w:themeColor="text1"/>
                              </w:rPr>
                              <w:t>23.02.2023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0;margin-top:.9pt;width:136.85pt;height:60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" filled="f" stroked="f">
                <v:textbox>
                  <w:txbxContent>
                    <w:p w:rsidR="00016F98" w:rsidRPr="007E57C8" w:rsidRDefault="00016F98" w:rsidP="00ED50C4">
                      <w:pPr>
                        <w:pStyle w:val="Help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E57C8">
                        <w:rPr>
                          <w:b/>
                          <w:color w:val="000000" w:themeColor="text1"/>
                        </w:rPr>
                        <w:t>SI-C1a</w:t>
                      </w:r>
                    </w:p>
                    <w:p w:rsidR="00016F98" w:rsidRDefault="00016F98" w:rsidP="00ED50C4">
                      <w:pPr>
                        <w:pStyle w:val="Help"/>
                        <w:jc w:val="center"/>
                      </w:pPr>
                    </w:p>
                    <w:p w:rsidR="00016F98" w:rsidRPr="007E57C8" w:rsidRDefault="00016F98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7E57C8">
                        <w:rPr>
                          <w:color w:val="000000" w:themeColor="text1"/>
                        </w:rPr>
                        <w:t>23.02.2023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Pr="009C5CC6" w:rsidRDefault="004F521F" w:rsidP="004F521F"/>
    <w:p w:rsidR="004F521F" w:rsidRPr="009C5CC6" w:rsidRDefault="004F521F" w:rsidP="004F521F"/>
    <w:p w:rsidR="004F521F" w:rsidRPr="009C5CC6" w:rsidRDefault="004F521F" w:rsidP="004F521F"/>
    <w:p w:rsidR="004F521F" w:rsidRPr="009C5CC6" w:rsidRDefault="004F521F" w:rsidP="004F521F"/>
    <w:p w:rsidR="004F521F" w:rsidRPr="009C5CC6" w:rsidRDefault="004F521F" w:rsidP="004F521F"/>
    <w:p w:rsidR="004F521F" w:rsidRPr="009C5CC6" w:rsidRDefault="004F521F" w:rsidP="004F521F"/>
    <w:p w:rsidR="003F2179" w:rsidRPr="009C5CC6" w:rsidRDefault="002F1A12" w:rsidP="00791020">
      <w:r w:rsidRPr="009C5CC6"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603250</wp:posOffset>
            </wp:positionV>
            <wp:extent cx="1757174" cy="533400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174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 w:rsidRPr="009C5CC6">
        <w:br w:type="page"/>
      </w:r>
      <w:r w:rsidR="003F2179" w:rsidRPr="009C5CC6">
        <w:rPr>
          <w:u w:val="single"/>
        </w:rPr>
        <w:lastRenderedPageBreak/>
        <w:t>Table des matières</w:t>
      </w:r>
    </w:p>
    <w:p w:rsidR="00EB5A1E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9C5CC6">
        <w:fldChar w:fldCharType="begin"/>
      </w:r>
      <w:r w:rsidRPr="009C5CC6">
        <w:instrText xml:space="preserve"> </w:instrText>
      </w:r>
      <w:r w:rsidR="00641AD2" w:rsidRPr="009C5CC6">
        <w:instrText>TOC</w:instrText>
      </w:r>
      <w:r w:rsidRPr="009C5CC6">
        <w:instrText xml:space="preserve"> \o "1-3" \h \z \u </w:instrText>
      </w:r>
      <w:r w:rsidRPr="009C5CC6">
        <w:fldChar w:fldCharType="separate"/>
      </w:r>
      <w:hyperlink w:anchor="_Toc130456319" w:history="1">
        <w:r w:rsidR="00EB5A1E" w:rsidRPr="00CA3300">
          <w:rPr>
            <w:rStyle w:val="Lienhypertexte"/>
          </w:rPr>
          <w:t>1</w:t>
        </w:r>
        <w:r w:rsidR="00EB5A1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</w:rPr>
          <w:t>Introduction</w:t>
        </w:r>
        <w:r w:rsidR="00EB5A1E">
          <w:rPr>
            <w:webHidden/>
          </w:rPr>
          <w:tab/>
        </w:r>
        <w:r w:rsidR="00EB5A1E">
          <w:rPr>
            <w:webHidden/>
          </w:rPr>
          <w:fldChar w:fldCharType="begin"/>
        </w:r>
        <w:r w:rsidR="00EB5A1E">
          <w:rPr>
            <w:webHidden/>
          </w:rPr>
          <w:instrText xml:space="preserve"> PAGEREF _Toc130456319 \h </w:instrText>
        </w:r>
        <w:r w:rsidR="00EB5A1E">
          <w:rPr>
            <w:webHidden/>
          </w:rPr>
        </w:r>
        <w:r w:rsidR="00EB5A1E">
          <w:rPr>
            <w:webHidden/>
          </w:rPr>
          <w:fldChar w:fldCharType="separate"/>
        </w:r>
        <w:r w:rsidR="00696831">
          <w:rPr>
            <w:webHidden/>
          </w:rPr>
          <w:t>3</w:t>
        </w:r>
        <w:r w:rsidR="00EB5A1E">
          <w:rPr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20" w:history="1">
        <w:r w:rsidR="00EB5A1E" w:rsidRPr="00CA3300">
          <w:rPr>
            <w:rStyle w:val="Lienhypertexte"/>
            <w:iCs/>
            <w:noProof/>
          </w:rPr>
          <w:t>1.1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iCs/>
            <w:noProof/>
          </w:rPr>
          <w:t>Cadre, description et motivation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_Toc130456320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3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21" w:history="1">
        <w:r w:rsidR="00EB5A1E" w:rsidRPr="00CA3300">
          <w:rPr>
            <w:rStyle w:val="Lienhypertexte"/>
            <w:iCs/>
            <w:noProof/>
          </w:rPr>
          <w:t>1.2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iCs/>
            <w:noProof/>
          </w:rPr>
          <w:t>Objectifs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_Toc130456321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3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22" w:history="1">
        <w:r w:rsidR="00EB5A1E" w:rsidRPr="00CA3300">
          <w:rPr>
            <w:rStyle w:val="Lienhypertexte"/>
            <w:iCs/>
            <w:noProof/>
          </w:rPr>
          <w:t>1.3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iCs/>
            <w:noProof/>
          </w:rPr>
          <w:t>Planification initiale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_Toc130456322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3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0456323" w:history="1">
        <w:r w:rsidR="00EB5A1E" w:rsidRPr="00CA3300">
          <w:rPr>
            <w:rStyle w:val="Lienhypertexte"/>
          </w:rPr>
          <w:t>2</w:t>
        </w:r>
        <w:r w:rsidR="00EB5A1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</w:rPr>
          <w:t>Analyse</w:t>
        </w:r>
        <w:r w:rsidR="00EB5A1E">
          <w:rPr>
            <w:webHidden/>
          </w:rPr>
          <w:tab/>
        </w:r>
        <w:r w:rsidR="00EB5A1E">
          <w:rPr>
            <w:webHidden/>
          </w:rPr>
          <w:fldChar w:fldCharType="begin"/>
        </w:r>
        <w:r w:rsidR="00EB5A1E">
          <w:rPr>
            <w:webHidden/>
          </w:rPr>
          <w:instrText xml:space="preserve"> PAGEREF _Toc130456323 \h </w:instrText>
        </w:r>
        <w:r w:rsidR="00EB5A1E">
          <w:rPr>
            <w:webHidden/>
          </w:rPr>
        </w:r>
        <w:r w:rsidR="00EB5A1E">
          <w:rPr>
            <w:webHidden/>
          </w:rPr>
          <w:fldChar w:fldCharType="separate"/>
        </w:r>
        <w:r w:rsidR="00696831">
          <w:rPr>
            <w:webHidden/>
          </w:rPr>
          <w:t>4</w:t>
        </w:r>
        <w:r w:rsidR="00EB5A1E">
          <w:rPr>
            <w:webHidden/>
          </w:rPr>
          <w:fldChar w:fldCharType="end"/>
        </w:r>
      </w:hyperlink>
    </w:p>
    <w:p w:rsidR="00EB5A1E" w:rsidRDefault="005B30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0456324" w:history="1">
        <w:r w:rsidR="00EB5A1E" w:rsidRPr="00CA3300">
          <w:rPr>
            <w:rStyle w:val="Lienhypertexte"/>
          </w:rPr>
          <w:t>Le produit finit sera le jeu 2048 qui fonctionne complétement, avec affichage des scores pour ajouter un petit côté compétitif.</w:t>
        </w:r>
        <w:r w:rsidR="00EB5A1E">
          <w:rPr>
            <w:webHidden/>
          </w:rPr>
          <w:tab/>
        </w:r>
        <w:r w:rsidR="00EB5A1E">
          <w:rPr>
            <w:webHidden/>
          </w:rPr>
          <w:fldChar w:fldCharType="begin"/>
        </w:r>
        <w:r w:rsidR="00EB5A1E">
          <w:rPr>
            <w:webHidden/>
          </w:rPr>
          <w:instrText xml:space="preserve"> PAGEREF _Toc130456324 \h </w:instrText>
        </w:r>
        <w:r w:rsidR="00EB5A1E">
          <w:rPr>
            <w:webHidden/>
          </w:rPr>
        </w:r>
        <w:r w:rsidR="00EB5A1E">
          <w:rPr>
            <w:webHidden/>
          </w:rPr>
          <w:fldChar w:fldCharType="separate"/>
        </w:r>
        <w:r w:rsidR="00696831">
          <w:rPr>
            <w:webHidden/>
          </w:rPr>
          <w:t>4</w:t>
        </w:r>
        <w:r w:rsidR="00EB5A1E">
          <w:rPr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25" w:history="1">
        <w:r w:rsidR="00EB5A1E" w:rsidRPr="00CA3300">
          <w:rPr>
            <w:rStyle w:val="Lienhypertexte"/>
            <w:iCs/>
            <w:noProof/>
          </w:rPr>
          <w:t>2.1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iCs/>
            <w:noProof/>
          </w:rPr>
          <w:t>Maquettes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_Toc130456325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4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26" w:history="1">
        <w:r w:rsidR="00EB5A1E" w:rsidRPr="00CA3300">
          <w:rPr>
            <w:rStyle w:val="Lienhypertexte"/>
            <w:iCs/>
            <w:noProof/>
          </w:rPr>
          <w:t>2.2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iCs/>
            <w:noProof/>
          </w:rPr>
          <w:t>Stories / tests d’acceptation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_Toc130456326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4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27" w:history="1">
        <w:r w:rsidR="00EB5A1E" w:rsidRPr="00CA3300">
          <w:rPr>
            <w:rStyle w:val="Lienhypertexte"/>
            <w:iCs/>
            <w:noProof/>
          </w:rPr>
          <w:t>2.3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iCs/>
            <w:noProof/>
          </w:rPr>
          <w:t>Stratégie de test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_Toc130456327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5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0456328" w:history="1">
        <w:r w:rsidR="00EB5A1E" w:rsidRPr="00CA3300">
          <w:rPr>
            <w:rStyle w:val="Lienhypertexte"/>
          </w:rPr>
          <w:t>3</w:t>
        </w:r>
        <w:r w:rsidR="00EB5A1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</w:rPr>
          <w:t>Implémentation</w:t>
        </w:r>
        <w:r w:rsidR="00EB5A1E">
          <w:rPr>
            <w:webHidden/>
          </w:rPr>
          <w:tab/>
        </w:r>
        <w:r w:rsidR="00EB5A1E">
          <w:rPr>
            <w:webHidden/>
          </w:rPr>
          <w:fldChar w:fldCharType="begin"/>
        </w:r>
        <w:r w:rsidR="00EB5A1E">
          <w:rPr>
            <w:webHidden/>
          </w:rPr>
          <w:instrText xml:space="preserve"> PAGEREF _Toc130456328 \h </w:instrText>
        </w:r>
        <w:r w:rsidR="00EB5A1E">
          <w:rPr>
            <w:webHidden/>
          </w:rPr>
        </w:r>
        <w:r w:rsidR="00EB5A1E">
          <w:rPr>
            <w:webHidden/>
          </w:rPr>
          <w:fldChar w:fldCharType="separate"/>
        </w:r>
        <w:r w:rsidR="00696831">
          <w:rPr>
            <w:webHidden/>
          </w:rPr>
          <w:t>5</w:t>
        </w:r>
        <w:r w:rsidR="00EB5A1E">
          <w:rPr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29" w:history="1">
        <w:r w:rsidR="00EB5A1E" w:rsidRPr="00CA3300">
          <w:rPr>
            <w:rStyle w:val="Lienhypertexte"/>
            <w:i/>
            <w:noProof/>
          </w:rPr>
          <w:t>3.1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noProof/>
          </w:rPr>
          <w:t>Vue d’ensemble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_Toc130456329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5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30" w:history="1">
        <w:r w:rsidR="00EB5A1E" w:rsidRPr="00CA3300">
          <w:rPr>
            <w:rStyle w:val="Lienhypertexte"/>
            <w:i/>
            <w:noProof/>
          </w:rPr>
          <w:t>3.2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noProof/>
          </w:rPr>
          <w:t>Choix techniques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_Toc130456330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6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31" w:history="1">
        <w:r w:rsidR="00EB5A1E" w:rsidRPr="00CA3300">
          <w:rPr>
            <w:rStyle w:val="Lienhypertexte"/>
            <w:i/>
            <w:noProof/>
          </w:rPr>
          <w:t>3.3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noProof/>
          </w:rPr>
          <w:t>Points techniques spécifiques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_Toc130456331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6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0456332" w:history="1">
        <w:r w:rsidR="00EB5A1E" w:rsidRPr="00CA3300">
          <w:rPr>
            <w:rStyle w:val="Lienhypertexte"/>
          </w:rPr>
          <w:t>4</w:t>
        </w:r>
        <w:r w:rsidR="00EB5A1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</w:rPr>
          <w:t>Tests</w:t>
        </w:r>
        <w:r w:rsidR="00EB5A1E">
          <w:rPr>
            <w:webHidden/>
          </w:rPr>
          <w:tab/>
        </w:r>
        <w:r w:rsidR="00EB5A1E">
          <w:rPr>
            <w:webHidden/>
          </w:rPr>
          <w:fldChar w:fldCharType="begin"/>
        </w:r>
        <w:r w:rsidR="00EB5A1E">
          <w:rPr>
            <w:webHidden/>
          </w:rPr>
          <w:instrText xml:space="preserve"> PAGEREF _Toc130456332 \h </w:instrText>
        </w:r>
        <w:r w:rsidR="00EB5A1E">
          <w:rPr>
            <w:webHidden/>
          </w:rPr>
        </w:r>
        <w:r w:rsidR="00EB5A1E">
          <w:rPr>
            <w:webHidden/>
          </w:rPr>
          <w:fldChar w:fldCharType="separate"/>
        </w:r>
        <w:r w:rsidR="00696831">
          <w:rPr>
            <w:webHidden/>
          </w:rPr>
          <w:t>8</w:t>
        </w:r>
        <w:r w:rsidR="00EB5A1E">
          <w:rPr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33" w:history="1">
        <w:r w:rsidR="00EB5A1E" w:rsidRPr="00CA3300">
          <w:rPr>
            <w:rStyle w:val="Lienhypertexte"/>
            <w:i/>
            <w:noProof/>
          </w:rPr>
          <w:t>4.1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noProof/>
          </w:rPr>
          <w:t>Tests effectués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_Toc130456333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8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34" w:history="1">
        <w:r w:rsidR="00EB5A1E" w:rsidRPr="00CA3300">
          <w:rPr>
            <w:rStyle w:val="Lienhypertexte"/>
            <w:i/>
            <w:noProof/>
          </w:rPr>
          <w:t>4.2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noProof/>
          </w:rPr>
          <w:t>Erreurs restantes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_Toc130456334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8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0456335" w:history="1">
        <w:r w:rsidR="00EB5A1E" w:rsidRPr="00CA3300">
          <w:rPr>
            <w:rStyle w:val="Lienhypertexte"/>
          </w:rPr>
          <w:t>5</w:t>
        </w:r>
        <w:r w:rsidR="00EB5A1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</w:rPr>
          <w:t>Conclusions</w:t>
        </w:r>
        <w:r w:rsidR="00EB5A1E">
          <w:rPr>
            <w:webHidden/>
          </w:rPr>
          <w:tab/>
        </w:r>
        <w:r w:rsidR="00EB5A1E">
          <w:rPr>
            <w:webHidden/>
          </w:rPr>
          <w:fldChar w:fldCharType="begin"/>
        </w:r>
        <w:r w:rsidR="00EB5A1E">
          <w:rPr>
            <w:webHidden/>
          </w:rPr>
          <w:instrText xml:space="preserve"> PAGEREF _Toc130456335 \h </w:instrText>
        </w:r>
        <w:r w:rsidR="00EB5A1E">
          <w:rPr>
            <w:webHidden/>
          </w:rPr>
        </w:r>
        <w:r w:rsidR="00EB5A1E">
          <w:rPr>
            <w:webHidden/>
          </w:rPr>
          <w:fldChar w:fldCharType="separate"/>
        </w:r>
        <w:r w:rsidR="00696831">
          <w:rPr>
            <w:webHidden/>
          </w:rPr>
          <w:t>8</w:t>
        </w:r>
        <w:r w:rsidR="00EB5A1E">
          <w:rPr>
            <w:webHidden/>
          </w:rPr>
          <w:fldChar w:fldCharType="end"/>
        </w:r>
      </w:hyperlink>
    </w:p>
    <w:p w:rsidR="00EB5A1E" w:rsidRDefault="005B30C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0456336" w:history="1">
        <w:r w:rsidR="00EB5A1E" w:rsidRPr="00CA3300">
          <w:rPr>
            <w:rStyle w:val="Lienhypertexte"/>
          </w:rPr>
          <w:t>6</w:t>
        </w:r>
        <w:r w:rsidR="00EB5A1E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</w:rPr>
          <w:t>Annexes</w:t>
        </w:r>
        <w:r w:rsidR="00EB5A1E">
          <w:rPr>
            <w:webHidden/>
          </w:rPr>
          <w:tab/>
        </w:r>
        <w:r w:rsidR="00EB5A1E">
          <w:rPr>
            <w:webHidden/>
          </w:rPr>
          <w:fldChar w:fldCharType="begin"/>
        </w:r>
        <w:r w:rsidR="00EB5A1E">
          <w:rPr>
            <w:webHidden/>
          </w:rPr>
          <w:instrText xml:space="preserve"> PAGEREF _Toc130456336 \h </w:instrText>
        </w:r>
        <w:r w:rsidR="00EB5A1E">
          <w:rPr>
            <w:webHidden/>
          </w:rPr>
        </w:r>
        <w:r w:rsidR="00EB5A1E">
          <w:rPr>
            <w:webHidden/>
          </w:rPr>
          <w:fldChar w:fldCharType="separate"/>
        </w:r>
        <w:r w:rsidR="00696831">
          <w:rPr>
            <w:webHidden/>
          </w:rPr>
          <w:t>8</w:t>
        </w:r>
        <w:r w:rsidR="00EB5A1E">
          <w:rPr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37" w:history="1">
        <w:r w:rsidR="00EB5A1E" w:rsidRPr="00CA3300">
          <w:rPr>
            <w:rStyle w:val="Lienhypertexte"/>
            <w:i/>
            <w:noProof/>
          </w:rPr>
          <w:t>6.1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noProof/>
          </w:rPr>
          <w:t>Sources – Bibliographie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_Toc130456337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8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38" w:history="1">
        <w:r w:rsidR="00EB5A1E" w:rsidRPr="00CA3300">
          <w:rPr>
            <w:rStyle w:val="Lienhypertexte"/>
            <w:i/>
            <w:noProof/>
          </w:rPr>
          <w:t>6.2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noProof/>
          </w:rPr>
          <w:t>Journal de bord du projet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_Toc130456338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8</w:t>
        </w:r>
        <w:r w:rsidR="00EB5A1E">
          <w:rPr>
            <w:noProof/>
            <w:webHidden/>
          </w:rPr>
          <w:fldChar w:fldCharType="end"/>
        </w:r>
      </w:hyperlink>
    </w:p>
    <w:p w:rsidR="00EB5A1E" w:rsidRDefault="005B30C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0456339" w:history="1">
        <w:r w:rsidR="00EB5A1E" w:rsidRPr="00CA3300">
          <w:rPr>
            <w:rStyle w:val="Lienhypertexte"/>
            <w:i/>
            <w:noProof/>
          </w:rPr>
          <w:t>6.3</w:t>
        </w:r>
        <w:r w:rsidR="00EB5A1E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EB5A1E" w:rsidRPr="00CA3300">
          <w:rPr>
            <w:rStyle w:val="Lienhypertexte"/>
            <w:noProof/>
          </w:rPr>
          <w:t>Journal de travail</w:t>
        </w:r>
        <w:r w:rsidR="00EB5A1E">
          <w:rPr>
            <w:noProof/>
            <w:webHidden/>
          </w:rPr>
          <w:tab/>
        </w:r>
        <w:r w:rsidR="00EB5A1E">
          <w:rPr>
            <w:noProof/>
            <w:webHidden/>
          </w:rPr>
          <w:fldChar w:fldCharType="begin"/>
        </w:r>
        <w:r w:rsidR="00EB5A1E">
          <w:rPr>
            <w:noProof/>
            <w:webHidden/>
          </w:rPr>
          <w:instrText xml:space="preserve"> PAGEREF _Toc130456339 \h </w:instrText>
        </w:r>
        <w:r w:rsidR="00EB5A1E">
          <w:rPr>
            <w:noProof/>
            <w:webHidden/>
          </w:rPr>
        </w:r>
        <w:r w:rsidR="00EB5A1E">
          <w:rPr>
            <w:noProof/>
            <w:webHidden/>
          </w:rPr>
          <w:fldChar w:fldCharType="separate"/>
        </w:r>
        <w:r w:rsidR="00696831">
          <w:rPr>
            <w:noProof/>
            <w:webHidden/>
          </w:rPr>
          <w:t>8</w:t>
        </w:r>
        <w:r w:rsidR="00EB5A1E">
          <w:rPr>
            <w:noProof/>
            <w:webHidden/>
          </w:rPr>
          <w:fldChar w:fldCharType="end"/>
        </w:r>
      </w:hyperlink>
    </w:p>
    <w:p w:rsidR="00CF39A8" w:rsidRPr="009C5CC6" w:rsidRDefault="003F2179" w:rsidP="003F2179">
      <w:r w:rsidRPr="009C5CC6">
        <w:fldChar w:fldCharType="end"/>
      </w:r>
    </w:p>
    <w:p w:rsidR="00C930E9" w:rsidRPr="009C5CC6" w:rsidRDefault="0040128D" w:rsidP="00CF39A8">
      <w:pPr>
        <w:pStyle w:val="Help"/>
        <w:rPr>
          <w:b/>
        </w:rPr>
      </w:pPr>
      <w:r w:rsidRPr="009C5CC6">
        <w:rPr>
          <w:b/>
        </w:rPr>
        <w:t>!</w:t>
      </w:r>
      <w:r w:rsidR="007C53D3" w:rsidRPr="009C5CC6">
        <w:rPr>
          <w:b/>
        </w:rPr>
        <w:br w:type="page"/>
      </w:r>
    </w:p>
    <w:p w:rsidR="007C53D3" w:rsidRPr="00160CA1" w:rsidRDefault="001B7271" w:rsidP="002D6C9D">
      <w:pPr>
        <w:pStyle w:val="StyleTitre1CenturyGothic16pt"/>
      </w:pPr>
      <w:bookmarkStart w:id="0" w:name="_Toc130456319"/>
      <w:r w:rsidRPr="00160CA1">
        <w:lastRenderedPageBreak/>
        <w:t>Introduction</w:t>
      </w:r>
      <w:bookmarkEnd w:id="0"/>
    </w:p>
    <w:p w:rsidR="00CF39A8" w:rsidRPr="00160CA1" w:rsidRDefault="001B7271" w:rsidP="001B7271">
      <w:pPr>
        <w:pStyle w:val="Titre2"/>
        <w:rPr>
          <w:i w:val="0"/>
          <w:iCs/>
          <w:sz w:val="28"/>
          <w:szCs w:val="28"/>
        </w:rPr>
      </w:pPr>
      <w:bookmarkStart w:id="1" w:name="_Toc130456320"/>
      <w:r w:rsidRPr="00160CA1">
        <w:rPr>
          <w:i w:val="0"/>
          <w:iCs/>
          <w:sz w:val="28"/>
          <w:szCs w:val="28"/>
        </w:rPr>
        <w:t>Cadre, description et motivation</w:t>
      </w:r>
      <w:bookmarkEnd w:id="1"/>
    </w:p>
    <w:p w:rsidR="00081F5C" w:rsidRPr="009C5CC6" w:rsidRDefault="00081F5C" w:rsidP="00CF39A8">
      <w:pPr>
        <w:pStyle w:val="Help"/>
        <w:rPr>
          <w:color w:val="0D0D0D" w:themeColor="text1" w:themeTint="F2"/>
        </w:rPr>
      </w:pPr>
    </w:p>
    <w:p w:rsidR="00E332DD" w:rsidRPr="009C5CC6" w:rsidRDefault="00081F5C" w:rsidP="00CF39A8">
      <w:pPr>
        <w:pStyle w:val="Help"/>
        <w:rPr>
          <w:i w:val="0"/>
          <w:color w:val="0D0D0D" w:themeColor="text1" w:themeTint="F2"/>
        </w:rPr>
      </w:pPr>
      <w:r w:rsidRPr="009C5CC6">
        <w:rPr>
          <w:i w:val="0"/>
          <w:color w:val="0D0D0D" w:themeColor="text1" w:themeTint="F2"/>
        </w:rPr>
        <w:t>Dans ce projet nous allons réaliser le jeu 2048 dans l’application Python, on a fait le choix de Python car c’est ce que nous avion</w:t>
      </w:r>
      <w:r w:rsidR="00E332DD" w:rsidRPr="009C5CC6">
        <w:rPr>
          <w:i w:val="0"/>
          <w:color w:val="0D0D0D" w:themeColor="text1" w:themeTint="F2"/>
        </w:rPr>
        <w:t>s le plus de compétence dedans, Le but du jeu est de faire glisser des </w:t>
      </w:r>
      <w:hyperlink r:id="rId13" w:tooltip="Tuile" w:history="1">
        <w:r w:rsidR="00E332DD" w:rsidRPr="009C5CC6">
          <w:rPr>
            <w:i w:val="0"/>
            <w:color w:val="0D0D0D" w:themeColor="text1" w:themeTint="F2"/>
          </w:rPr>
          <w:t>tuiles</w:t>
        </w:r>
      </w:hyperlink>
      <w:r w:rsidR="00E332DD" w:rsidRPr="009C5CC6">
        <w:rPr>
          <w:i w:val="0"/>
          <w:color w:val="0D0D0D" w:themeColor="text1" w:themeTint="F2"/>
        </w:rPr>
        <w:t> sur une grille, pour combiner les tuiles de mêmes valeurs et créer ainsi une tuile portant le nombre 2048</w:t>
      </w:r>
    </w:p>
    <w:p w:rsidR="00081F5C" w:rsidRPr="009C5CC6" w:rsidRDefault="00081F5C" w:rsidP="00CF39A8">
      <w:pPr>
        <w:pStyle w:val="Help"/>
        <w:rPr>
          <w:i w:val="0"/>
          <w:color w:val="0D0D0D" w:themeColor="text1" w:themeTint="F2"/>
        </w:rPr>
      </w:pPr>
    </w:p>
    <w:p w:rsidR="00831E79" w:rsidRPr="009C5CC6" w:rsidRDefault="00081F5C" w:rsidP="00CF39A8">
      <w:pPr>
        <w:pStyle w:val="Help"/>
        <w:rPr>
          <w:i w:val="0"/>
          <w:color w:val="0D0D0D" w:themeColor="text1" w:themeTint="F2"/>
        </w:rPr>
      </w:pPr>
      <w:r w:rsidRPr="009C5CC6">
        <w:rPr>
          <w:i w:val="0"/>
          <w:color w:val="0D0D0D" w:themeColor="text1" w:themeTint="F2"/>
        </w:rPr>
        <w:t xml:space="preserve">Ce projet </w:t>
      </w:r>
      <w:r w:rsidR="00831E79" w:rsidRPr="009C5CC6">
        <w:rPr>
          <w:i w:val="0"/>
          <w:color w:val="0D0D0D" w:themeColor="text1" w:themeTint="F2"/>
        </w:rPr>
        <w:t>va</w:t>
      </w:r>
      <w:r w:rsidRPr="009C5CC6">
        <w:rPr>
          <w:i w:val="0"/>
          <w:color w:val="0D0D0D" w:themeColor="text1" w:themeTint="F2"/>
        </w:rPr>
        <w:t xml:space="preserve"> être réaliser en </w:t>
      </w:r>
      <w:r w:rsidRPr="009C5CC6">
        <w:rPr>
          <w:i w:val="0"/>
          <w:color w:val="0D0D0D" w:themeColor="text1" w:themeTint="F2"/>
          <w:u w:val="single"/>
        </w:rPr>
        <w:t>3 sprints</w:t>
      </w:r>
      <w:r w:rsidRPr="009C5CC6">
        <w:rPr>
          <w:i w:val="0"/>
          <w:color w:val="0D0D0D" w:themeColor="text1" w:themeTint="F2"/>
        </w:rPr>
        <w:t xml:space="preserve">, </w:t>
      </w:r>
      <w:r w:rsidR="00831E79" w:rsidRPr="009C5CC6">
        <w:rPr>
          <w:i w:val="0"/>
          <w:color w:val="0D0D0D" w:themeColor="text1" w:themeTint="F2"/>
        </w:rPr>
        <w:t xml:space="preserve">et une </w:t>
      </w:r>
      <w:r w:rsidR="00831E79" w:rsidRPr="009C5CC6">
        <w:rPr>
          <w:i w:val="0"/>
          <w:color w:val="0D0D0D" w:themeColor="text1" w:themeTint="F2"/>
          <w:u w:val="single"/>
        </w:rPr>
        <w:t>démonstration de notre projet</w:t>
      </w:r>
      <w:r w:rsidR="00831E79" w:rsidRPr="009C5CC6">
        <w:rPr>
          <w:i w:val="0"/>
          <w:color w:val="0D0D0D" w:themeColor="text1" w:themeTint="F2"/>
        </w:rPr>
        <w:t xml:space="preserve"> pour terminer. La durée de notre projet sera </w:t>
      </w:r>
      <w:r w:rsidR="00831E79" w:rsidRPr="009C5CC6">
        <w:rPr>
          <w:i w:val="0"/>
          <w:color w:val="0D0D0D" w:themeColor="text1" w:themeTint="F2"/>
          <w:u w:val="single"/>
        </w:rPr>
        <w:t>8-9 semaines</w:t>
      </w:r>
      <w:r w:rsidR="00831E79" w:rsidRPr="009C5CC6">
        <w:rPr>
          <w:i w:val="0"/>
          <w:color w:val="0D0D0D" w:themeColor="text1" w:themeTint="F2"/>
        </w:rPr>
        <w:t xml:space="preserve"> (Temps de présentation inclus).</w:t>
      </w:r>
    </w:p>
    <w:p w:rsidR="00831E79" w:rsidRPr="009C5CC6" w:rsidRDefault="00831E79" w:rsidP="00CF39A8">
      <w:pPr>
        <w:pStyle w:val="Help"/>
        <w:rPr>
          <w:i w:val="0"/>
          <w:color w:val="0D0D0D" w:themeColor="text1" w:themeTint="F2"/>
        </w:rPr>
      </w:pPr>
    </w:p>
    <w:p w:rsidR="00081F5C" w:rsidRPr="009C5CC6" w:rsidRDefault="00831E79" w:rsidP="00CF39A8">
      <w:pPr>
        <w:pStyle w:val="Help"/>
        <w:rPr>
          <w:i w:val="0"/>
          <w:color w:val="0D0D0D" w:themeColor="text1" w:themeTint="F2"/>
        </w:rPr>
      </w:pPr>
      <w:r w:rsidRPr="009C5CC6">
        <w:rPr>
          <w:i w:val="0"/>
          <w:color w:val="0D0D0D" w:themeColor="text1" w:themeTint="F2"/>
        </w:rPr>
        <w:t xml:space="preserve">Nous prévoyions de commencer le vendredi </w:t>
      </w:r>
      <w:r w:rsidRPr="009C5CC6">
        <w:rPr>
          <w:i w:val="0"/>
          <w:color w:val="0D0D0D" w:themeColor="text1" w:themeTint="F2"/>
          <w:u w:val="single"/>
        </w:rPr>
        <w:t>19 Janvier</w:t>
      </w:r>
      <w:r w:rsidRPr="009C5CC6">
        <w:rPr>
          <w:i w:val="0"/>
          <w:color w:val="0D0D0D" w:themeColor="text1" w:themeTint="F2"/>
        </w:rPr>
        <w:t xml:space="preserve"> et finir le </w:t>
      </w:r>
      <w:r w:rsidRPr="009C5CC6">
        <w:rPr>
          <w:i w:val="0"/>
          <w:color w:val="0D0D0D" w:themeColor="text1" w:themeTint="F2"/>
          <w:u w:val="single"/>
        </w:rPr>
        <w:t>6 Avril</w:t>
      </w:r>
      <w:r w:rsidRPr="009C5CC6">
        <w:rPr>
          <w:i w:val="0"/>
          <w:color w:val="0D0D0D" w:themeColor="text1" w:themeTint="F2"/>
        </w:rPr>
        <w:t>.</w:t>
      </w:r>
    </w:p>
    <w:p w:rsidR="006E2C58" w:rsidRPr="00160CA1" w:rsidRDefault="006E2C58" w:rsidP="006E2C58">
      <w:pPr>
        <w:pStyle w:val="Titre2"/>
        <w:rPr>
          <w:i w:val="0"/>
          <w:iCs/>
          <w:sz w:val="28"/>
          <w:szCs w:val="28"/>
        </w:rPr>
      </w:pPr>
      <w:bookmarkStart w:id="2" w:name="_Toc130456321"/>
      <w:r w:rsidRPr="00160CA1">
        <w:rPr>
          <w:i w:val="0"/>
          <w:iCs/>
          <w:sz w:val="28"/>
          <w:szCs w:val="28"/>
        </w:rPr>
        <w:t>Objectifs</w:t>
      </w:r>
      <w:bookmarkEnd w:id="2"/>
    </w:p>
    <w:p w:rsidR="00AB703F" w:rsidRPr="009C5CC6" w:rsidRDefault="00AB703F" w:rsidP="00AB703F"/>
    <w:p w:rsidR="00AB703F" w:rsidRPr="00160CA1" w:rsidRDefault="00574D1D" w:rsidP="00AB703F">
      <w:pPr>
        <w:rPr>
          <w:b/>
          <w:sz w:val="32"/>
          <w:szCs w:val="32"/>
          <w:u w:val="single"/>
        </w:rPr>
      </w:pPr>
      <w:r w:rsidRPr="00160CA1">
        <w:rPr>
          <w:b/>
          <w:sz w:val="32"/>
          <w:szCs w:val="32"/>
          <w:u w:val="single"/>
        </w:rPr>
        <w:t>Objectifs Généraux :</w:t>
      </w:r>
    </w:p>
    <w:p w:rsidR="00574D1D" w:rsidRPr="009C5CC6" w:rsidRDefault="00574D1D" w:rsidP="00AB703F">
      <w:pPr>
        <w:rPr>
          <w:b/>
          <w:u w:val="single"/>
        </w:rPr>
      </w:pPr>
    </w:p>
    <w:p w:rsidR="00574D1D" w:rsidRDefault="009C5CC6" w:rsidP="009C5CC6">
      <w:pPr>
        <w:pStyle w:val="Paragraphedeliste"/>
        <w:numPr>
          <w:ilvl w:val="0"/>
          <w:numId w:val="33"/>
        </w:numPr>
        <w:spacing w:line="276" w:lineRule="auto"/>
      </w:pPr>
      <w:r w:rsidRPr="009C5CC6">
        <w:t>Enrichir mes connaiss</w:t>
      </w:r>
      <w:r>
        <w:t>ances de P</w:t>
      </w:r>
      <w:r w:rsidRPr="009C5CC6">
        <w:t>ython</w:t>
      </w:r>
    </w:p>
    <w:p w:rsidR="009C5CC6" w:rsidRDefault="009C5CC6" w:rsidP="009C5CC6">
      <w:pPr>
        <w:pStyle w:val="Paragraphedeliste"/>
        <w:numPr>
          <w:ilvl w:val="0"/>
          <w:numId w:val="33"/>
        </w:numPr>
        <w:spacing w:line="276" w:lineRule="auto"/>
      </w:pPr>
      <w:r>
        <w:t>Améliorer mes prises de notes</w:t>
      </w:r>
    </w:p>
    <w:p w:rsidR="009C5CC6" w:rsidRPr="009C5CC6" w:rsidRDefault="009C5CC6" w:rsidP="009C5CC6">
      <w:pPr>
        <w:pStyle w:val="Paragraphedeliste"/>
        <w:numPr>
          <w:ilvl w:val="0"/>
          <w:numId w:val="33"/>
        </w:numPr>
        <w:spacing w:line="276" w:lineRule="auto"/>
      </w:pPr>
      <w:r>
        <w:t xml:space="preserve">M’améliorer dans mes compétences de gestion de projet  </w:t>
      </w:r>
    </w:p>
    <w:p w:rsidR="00574D1D" w:rsidRPr="009C5CC6" w:rsidRDefault="00574D1D" w:rsidP="00574D1D">
      <w:pPr>
        <w:pStyle w:val="Paragraphedeliste"/>
        <w:rPr>
          <w:b/>
          <w:u w:val="single"/>
        </w:rPr>
      </w:pPr>
    </w:p>
    <w:p w:rsidR="00574D1D" w:rsidRPr="009C5CC6" w:rsidRDefault="00574D1D" w:rsidP="00574D1D">
      <w:pPr>
        <w:rPr>
          <w:b/>
          <w:u w:val="single"/>
        </w:rPr>
      </w:pPr>
    </w:p>
    <w:p w:rsidR="00574D1D" w:rsidRPr="009C5CC6" w:rsidRDefault="00574D1D" w:rsidP="00574D1D">
      <w:pPr>
        <w:rPr>
          <w:b/>
          <w:u w:val="single"/>
        </w:rPr>
      </w:pPr>
    </w:p>
    <w:p w:rsidR="00574D1D" w:rsidRPr="009C5CC6" w:rsidRDefault="00574D1D" w:rsidP="00574D1D">
      <w:pPr>
        <w:rPr>
          <w:b/>
          <w:u w:val="single"/>
        </w:rPr>
      </w:pPr>
      <w:r w:rsidRPr="00160CA1">
        <w:rPr>
          <w:b/>
          <w:sz w:val="32"/>
          <w:szCs w:val="32"/>
          <w:u w:val="single"/>
        </w:rPr>
        <w:t>Objectifs SMART</w:t>
      </w:r>
      <w:r w:rsidRPr="009C5CC6">
        <w:rPr>
          <w:b/>
          <w:u w:val="single"/>
        </w:rPr>
        <w:t> :</w:t>
      </w:r>
    </w:p>
    <w:p w:rsidR="00574D1D" w:rsidRPr="009C5CC6" w:rsidRDefault="00574D1D" w:rsidP="009C5CC6">
      <w:pPr>
        <w:pStyle w:val="Paragraphedeliste"/>
        <w:numPr>
          <w:ilvl w:val="0"/>
          <w:numId w:val="32"/>
        </w:numPr>
        <w:spacing w:before="120" w:line="276" w:lineRule="auto"/>
        <w:ind w:left="714" w:hanging="357"/>
      </w:pPr>
      <w:r w:rsidRPr="009C5CC6">
        <w:t>Pour commencer Créer et Afficher une grille 4x4</w:t>
      </w:r>
    </w:p>
    <w:p w:rsidR="009C5CC6" w:rsidRPr="009C5CC6" w:rsidRDefault="009C5CC6" w:rsidP="009C5CC6">
      <w:pPr>
        <w:pStyle w:val="Paragraphedeliste"/>
        <w:numPr>
          <w:ilvl w:val="0"/>
          <w:numId w:val="32"/>
        </w:numPr>
        <w:spacing w:before="120" w:line="276" w:lineRule="auto"/>
        <w:ind w:left="714" w:hanging="357"/>
      </w:pPr>
      <w:r w:rsidRPr="009C5CC6">
        <w:t>Donner des couleurs uniques à chaque numéro possible</w:t>
      </w:r>
    </w:p>
    <w:p w:rsidR="00574D1D" w:rsidRPr="009C5CC6" w:rsidRDefault="00574D1D" w:rsidP="009C5CC6">
      <w:pPr>
        <w:pStyle w:val="Paragraphedeliste"/>
        <w:numPr>
          <w:ilvl w:val="0"/>
          <w:numId w:val="32"/>
        </w:numPr>
        <w:spacing w:before="120" w:line="276" w:lineRule="auto"/>
        <w:ind w:left="714" w:hanging="357"/>
      </w:pPr>
      <w:r w:rsidRPr="009C5CC6">
        <w:t>Afficher les numéros</w:t>
      </w:r>
      <w:r w:rsidR="00412423">
        <w:t xml:space="preserve"> 2-4 au</w:t>
      </w:r>
      <w:r w:rsidRPr="009C5CC6">
        <w:t xml:space="preserve"> début du jeu dans la grille, </w:t>
      </w:r>
      <w:r w:rsidR="00412423">
        <w:t xml:space="preserve">dans des cases </w:t>
      </w:r>
      <w:r w:rsidRPr="009C5CC6">
        <w:t xml:space="preserve">de manière aléatoire </w:t>
      </w:r>
    </w:p>
    <w:p w:rsidR="00574D1D" w:rsidRPr="009C5CC6" w:rsidRDefault="00ED148E" w:rsidP="00574D1D">
      <w:pPr>
        <w:pStyle w:val="Paragraphedeliste"/>
        <w:numPr>
          <w:ilvl w:val="0"/>
          <w:numId w:val="32"/>
        </w:numPr>
      </w:pPr>
      <w:r>
        <w:t>Pouvoir tasser les nombres identiques adjacent et augmenter leur puissance de 2, avec les flèches de direction</w:t>
      </w:r>
    </w:p>
    <w:p w:rsidR="00AB703F" w:rsidRPr="009C5CC6" w:rsidRDefault="00AB703F" w:rsidP="00AB703F"/>
    <w:p w:rsidR="007C53D3" w:rsidRPr="00160CA1" w:rsidRDefault="007C53D3" w:rsidP="009C5CC6">
      <w:pPr>
        <w:pStyle w:val="Titre2"/>
        <w:spacing w:line="276" w:lineRule="auto"/>
        <w:rPr>
          <w:i w:val="0"/>
          <w:iCs/>
          <w:sz w:val="28"/>
          <w:szCs w:val="28"/>
        </w:rPr>
      </w:pPr>
      <w:bookmarkStart w:id="3" w:name="_Toc130456322"/>
      <w:r w:rsidRPr="00160CA1">
        <w:rPr>
          <w:i w:val="0"/>
          <w:iCs/>
          <w:sz w:val="28"/>
          <w:szCs w:val="28"/>
        </w:rPr>
        <w:t>Planification</w:t>
      </w:r>
      <w:r w:rsidR="00E63311" w:rsidRPr="00160CA1">
        <w:rPr>
          <w:i w:val="0"/>
          <w:iCs/>
          <w:sz w:val="28"/>
          <w:szCs w:val="28"/>
        </w:rPr>
        <w:t xml:space="preserve"> initiale</w:t>
      </w:r>
      <w:bookmarkEnd w:id="3"/>
    </w:p>
    <w:p w:rsidR="009C5CC6" w:rsidRDefault="009C5CC6" w:rsidP="009C5CC6">
      <w:pPr>
        <w:pStyle w:val="Help"/>
        <w:spacing w:line="276" w:lineRule="auto"/>
        <w:rPr>
          <w:i w:val="0"/>
          <w:color w:val="0D0D0D" w:themeColor="text1" w:themeTint="F2"/>
        </w:rPr>
      </w:pPr>
      <w:r>
        <w:rPr>
          <w:i w:val="0"/>
          <w:color w:val="0D0D0D" w:themeColor="text1" w:themeTint="F2"/>
        </w:rPr>
        <w:t xml:space="preserve">Faire référence au </w:t>
      </w:r>
      <w:proofErr w:type="spellStart"/>
      <w:r>
        <w:rPr>
          <w:i w:val="0"/>
          <w:color w:val="0D0D0D" w:themeColor="text1" w:themeTint="F2"/>
        </w:rPr>
        <w:t>Icescrum</w:t>
      </w:r>
      <w:proofErr w:type="spellEnd"/>
      <w:r>
        <w:rPr>
          <w:i w:val="0"/>
          <w:color w:val="0D0D0D" w:themeColor="text1" w:themeTint="F2"/>
        </w:rPr>
        <w:t>.</w:t>
      </w:r>
    </w:p>
    <w:p w:rsidR="00160CA1" w:rsidRPr="00160CA1" w:rsidRDefault="005B30CA" w:rsidP="009C5CC6">
      <w:pPr>
        <w:pStyle w:val="Help"/>
        <w:spacing w:line="276" w:lineRule="auto"/>
        <w:rPr>
          <w:i w:val="0"/>
          <w:color w:val="0D0D0D" w:themeColor="text1" w:themeTint="F2"/>
          <w:sz w:val="20"/>
        </w:rPr>
      </w:pPr>
      <w:hyperlink r:id="rId14" w:anchor="/project" w:history="1">
        <w:proofErr w:type="spellStart"/>
        <w:r w:rsidR="00160CA1" w:rsidRPr="00160CA1">
          <w:rPr>
            <w:rStyle w:val="Lienhypertexte"/>
            <w:sz w:val="20"/>
          </w:rPr>
          <w:t>iceScrum</w:t>
        </w:r>
        <w:proofErr w:type="spellEnd"/>
        <w:r w:rsidR="00160CA1" w:rsidRPr="00160CA1">
          <w:rPr>
            <w:rStyle w:val="Lienhypertexte"/>
            <w:sz w:val="20"/>
          </w:rPr>
          <w:t xml:space="preserve"> - 2048_Zachary_Smith (cpnv.ch)</w:t>
        </w:r>
      </w:hyperlink>
    </w:p>
    <w:p w:rsidR="0083170D" w:rsidRDefault="0083170D" w:rsidP="002D6C9D">
      <w:pPr>
        <w:pStyle w:val="StyleTitre1CenturyGothic16pt"/>
      </w:pPr>
      <w:bookmarkStart w:id="4" w:name="_Toc130456323"/>
      <w:r w:rsidRPr="00160CA1">
        <w:lastRenderedPageBreak/>
        <w:t>Analyse</w:t>
      </w:r>
      <w:bookmarkEnd w:id="4"/>
    </w:p>
    <w:p w:rsidR="007B79D2" w:rsidRPr="007B79D2" w:rsidRDefault="007B79D2" w:rsidP="007B79D2">
      <w:pPr>
        <w:pStyle w:val="StyleTitre1CenturyGothic16pt"/>
        <w:numPr>
          <w:ilvl w:val="0"/>
          <w:numId w:val="0"/>
        </w:numPr>
        <w:ind w:left="432"/>
        <w:rPr>
          <w:b w:val="0"/>
          <w:sz w:val="24"/>
          <w:u w:val="none"/>
        </w:rPr>
      </w:pPr>
      <w:bookmarkStart w:id="5" w:name="_Toc130456324"/>
      <w:r>
        <w:rPr>
          <w:b w:val="0"/>
          <w:sz w:val="24"/>
          <w:u w:val="none"/>
        </w:rPr>
        <w:t>L</w:t>
      </w:r>
      <w:r w:rsidRPr="007B79D2">
        <w:rPr>
          <w:b w:val="0"/>
          <w:sz w:val="24"/>
          <w:u w:val="none"/>
        </w:rPr>
        <w:t>e</w:t>
      </w:r>
      <w:r>
        <w:rPr>
          <w:b w:val="0"/>
          <w:sz w:val="24"/>
          <w:u w:val="none"/>
        </w:rPr>
        <w:t xml:space="preserve"> produit finit sera le jeu 2048 qui fonctionne complétement, avec affichage des scores pour ajouter un petit côté compétitif.</w:t>
      </w:r>
      <w:bookmarkEnd w:id="5"/>
      <w:r>
        <w:rPr>
          <w:b w:val="0"/>
          <w:sz w:val="24"/>
          <w:u w:val="none"/>
        </w:rPr>
        <w:t xml:space="preserve"> </w:t>
      </w:r>
    </w:p>
    <w:p w:rsidR="00637ABF" w:rsidRPr="00D568A6" w:rsidRDefault="00637ABF" w:rsidP="002D6C9D">
      <w:pPr>
        <w:pStyle w:val="Titre2"/>
        <w:jc w:val="center"/>
        <w:rPr>
          <w:i w:val="0"/>
          <w:iCs/>
          <w:sz w:val="36"/>
          <w:szCs w:val="36"/>
        </w:rPr>
      </w:pPr>
      <w:bookmarkStart w:id="6" w:name="_Toc130456325"/>
      <w:r w:rsidRPr="00D568A6">
        <w:rPr>
          <w:i w:val="0"/>
          <w:iCs/>
          <w:sz w:val="36"/>
          <w:szCs w:val="36"/>
        </w:rPr>
        <w:t>Maquettes</w:t>
      </w:r>
      <w:bookmarkEnd w:id="6"/>
    </w:p>
    <w:p w:rsidR="00EE0EE8" w:rsidRDefault="00D568A6" w:rsidP="00D568A6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7BE83B5D" wp14:editId="173A5B78">
            <wp:extent cx="4257675" cy="3026376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quette_fenet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42" cy="307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E8" w:rsidRDefault="00EE0EE8" w:rsidP="00D568A6">
      <w:pPr>
        <w:jc w:val="center"/>
      </w:pPr>
      <w:r>
        <w:t>Placement de la grille dans la fenêtre</w:t>
      </w:r>
    </w:p>
    <w:p w:rsidR="00D568A6" w:rsidRDefault="00D568A6" w:rsidP="00D568A6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105150" cy="291667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quette_20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30" cy="295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E8" w:rsidRPr="00D568A6" w:rsidRDefault="00EE0EE8" w:rsidP="00D568A6">
      <w:pPr>
        <w:jc w:val="center"/>
      </w:pPr>
      <w:r>
        <w:t>Placement des chiffres dans la grille</w:t>
      </w:r>
    </w:p>
    <w:p w:rsidR="00CF39A8" w:rsidRPr="002D6C9D" w:rsidRDefault="005D2FCF" w:rsidP="00AA0785">
      <w:pPr>
        <w:pStyle w:val="Titre2"/>
        <w:rPr>
          <w:i w:val="0"/>
          <w:iCs/>
          <w:sz w:val="28"/>
          <w:szCs w:val="28"/>
        </w:rPr>
      </w:pPr>
      <w:bookmarkStart w:id="7" w:name="_Toc130456326"/>
      <w:r w:rsidRPr="002D6C9D">
        <w:rPr>
          <w:i w:val="0"/>
          <w:iCs/>
          <w:sz w:val="28"/>
          <w:szCs w:val="28"/>
        </w:rPr>
        <w:t>Stories / tests d’acceptation</w:t>
      </w:r>
      <w:bookmarkEnd w:id="7"/>
    </w:p>
    <w:p w:rsidR="005D2FCF" w:rsidRDefault="00160CA1" w:rsidP="004C1895">
      <w:pPr>
        <w:pStyle w:val="Help"/>
        <w:rPr>
          <w:i w:val="0"/>
          <w:color w:val="171717" w:themeColor="background2" w:themeShade="1A"/>
        </w:rPr>
      </w:pPr>
      <w:r w:rsidRPr="00160CA1">
        <w:rPr>
          <w:i w:val="0"/>
          <w:color w:val="171717" w:themeColor="background2" w:themeShade="1A"/>
        </w:rPr>
        <w:t xml:space="preserve">Références au </w:t>
      </w:r>
      <w:proofErr w:type="spellStart"/>
      <w:r w:rsidR="00867E9B">
        <w:rPr>
          <w:i w:val="0"/>
          <w:color w:val="171717" w:themeColor="background2" w:themeShade="1A"/>
        </w:rPr>
        <w:t>Icescrum</w:t>
      </w:r>
      <w:proofErr w:type="spellEnd"/>
    </w:p>
    <w:p w:rsidR="00314ED1" w:rsidRDefault="005B30CA" w:rsidP="004C1895">
      <w:pPr>
        <w:pStyle w:val="Help"/>
        <w:rPr>
          <w:rStyle w:val="Lienhypertexte"/>
          <w:sz w:val="20"/>
        </w:rPr>
      </w:pPr>
      <w:hyperlink r:id="rId17" w:anchor="/project" w:history="1">
        <w:proofErr w:type="spellStart"/>
        <w:r w:rsidR="00160CA1" w:rsidRPr="00160CA1">
          <w:rPr>
            <w:rStyle w:val="Lienhypertexte"/>
            <w:sz w:val="20"/>
          </w:rPr>
          <w:t>iceScrum</w:t>
        </w:r>
        <w:proofErr w:type="spellEnd"/>
        <w:r w:rsidR="00160CA1" w:rsidRPr="00160CA1">
          <w:rPr>
            <w:rStyle w:val="Lienhypertexte"/>
            <w:sz w:val="20"/>
          </w:rPr>
          <w:t xml:space="preserve"> - 2048_Zachary_Smith (cpnv.ch)</w:t>
        </w:r>
      </w:hyperlink>
    </w:p>
    <w:p w:rsidR="00314ED1" w:rsidRDefault="00314ED1" w:rsidP="00314ED1">
      <w:pPr>
        <w:rPr>
          <w:rStyle w:val="Lienhypertexte"/>
          <w:i/>
          <w:iCs/>
          <w:sz w:val="20"/>
          <w:szCs w:val="14"/>
        </w:rPr>
      </w:pPr>
      <w:r>
        <w:rPr>
          <w:rStyle w:val="Lienhypertexte"/>
          <w:sz w:val="20"/>
        </w:rPr>
        <w:br w:type="page"/>
      </w:r>
    </w:p>
    <w:p w:rsidR="00160CA1" w:rsidRPr="00160CA1" w:rsidRDefault="00160CA1" w:rsidP="004C1895">
      <w:pPr>
        <w:pStyle w:val="Help"/>
        <w:rPr>
          <w:i w:val="0"/>
          <w:color w:val="171717" w:themeColor="background2" w:themeShade="1A"/>
        </w:rPr>
      </w:pPr>
    </w:p>
    <w:p w:rsidR="00CF39A8" w:rsidRPr="00903910" w:rsidRDefault="00AA0785" w:rsidP="00AA0785">
      <w:pPr>
        <w:pStyle w:val="Titre2"/>
        <w:rPr>
          <w:i w:val="0"/>
          <w:iCs/>
          <w:sz w:val="36"/>
          <w:szCs w:val="28"/>
        </w:rPr>
      </w:pPr>
      <w:bookmarkStart w:id="8" w:name="_Toc71691012"/>
      <w:bookmarkStart w:id="9" w:name="_Toc130456327"/>
      <w:r w:rsidRPr="00903910">
        <w:rPr>
          <w:i w:val="0"/>
          <w:iCs/>
          <w:sz w:val="36"/>
          <w:szCs w:val="28"/>
        </w:rPr>
        <w:t>Stratégie de test</w:t>
      </w:r>
      <w:bookmarkEnd w:id="8"/>
      <w:bookmarkEnd w:id="9"/>
    </w:p>
    <w:p w:rsidR="00903910" w:rsidRPr="00903910" w:rsidRDefault="00903910" w:rsidP="00903910">
      <w:pPr>
        <w:rPr>
          <w:sz w:val="28"/>
        </w:rPr>
      </w:pPr>
    </w:p>
    <w:p w:rsidR="00903910" w:rsidRPr="00903910" w:rsidRDefault="00903910" w:rsidP="00903910">
      <w:pPr>
        <w:rPr>
          <w:b/>
          <w:sz w:val="28"/>
          <w:u w:val="single"/>
        </w:rPr>
      </w:pPr>
      <w:r w:rsidRPr="00903910">
        <w:rPr>
          <w:b/>
          <w:sz w:val="28"/>
          <w:u w:val="single"/>
        </w:rPr>
        <w:t>Tests de code</w:t>
      </w:r>
    </w:p>
    <w:p w:rsidR="004A308D" w:rsidRDefault="004A308D" w:rsidP="004A308D">
      <w:pPr>
        <w:rPr>
          <w:sz w:val="22"/>
        </w:rPr>
      </w:pPr>
      <w:r w:rsidRPr="004A308D">
        <w:rPr>
          <w:sz w:val="22"/>
        </w:rPr>
        <w:t>(Les tests suivant se réalise sur Python</w:t>
      </w:r>
      <w:r w:rsidR="00C9193E">
        <w:rPr>
          <w:sz w:val="22"/>
        </w:rPr>
        <w:t>, dans Windows10</w:t>
      </w:r>
      <w:r w:rsidRPr="004A308D">
        <w:rPr>
          <w:sz w:val="22"/>
        </w:rPr>
        <w:t>)</w:t>
      </w:r>
    </w:p>
    <w:p w:rsidR="004A308D" w:rsidRPr="004A308D" w:rsidRDefault="004A308D" w:rsidP="004A308D">
      <w:pPr>
        <w:rPr>
          <w:sz w:val="22"/>
        </w:rPr>
      </w:pPr>
    </w:p>
    <w:p w:rsidR="00314ED1" w:rsidRPr="00314ED1" w:rsidRDefault="00314ED1" w:rsidP="00160CA1">
      <w:pPr>
        <w:pStyle w:val="Help"/>
        <w:rPr>
          <w:b/>
          <w:i w:val="0"/>
          <w:color w:val="171717" w:themeColor="background2" w:themeShade="1A"/>
          <w:u w:val="single"/>
        </w:rPr>
      </w:pPr>
      <w:r w:rsidRPr="00314ED1">
        <w:rPr>
          <w:b/>
          <w:i w:val="0"/>
          <w:color w:val="171717" w:themeColor="background2" w:themeShade="1A"/>
          <w:u w:val="single"/>
        </w:rPr>
        <w:t>Faire des Test unitaires :</w:t>
      </w:r>
    </w:p>
    <w:p w:rsidR="00314ED1" w:rsidRPr="00A545B6" w:rsidRDefault="00314ED1" w:rsidP="00160CA1">
      <w:pPr>
        <w:pStyle w:val="Help"/>
        <w:rPr>
          <w:b/>
          <w:i w:val="0"/>
          <w:color w:val="171717" w:themeColor="background2" w:themeShade="1A"/>
        </w:rPr>
      </w:pPr>
      <w:r>
        <w:rPr>
          <w:i w:val="0"/>
          <w:color w:val="171717" w:themeColor="background2" w:themeShade="1A"/>
        </w:rPr>
        <w:t>Les tests unitaires vont vérifier le fonctionnement de code individuel,</w:t>
      </w:r>
      <w:r w:rsidR="00C9193E">
        <w:rPr>
          <w:i w:val="0"/>
          <w:color w:val="171717" w:themeColor="background2" w:themeShade="1A"/>
        </w:rPr>
        <w:t xml:space="preserve"> </w:t>
      </w:r>
      <w:r w:rsidR="00A545B6">
        <w:rPr>
          <w:i w:val="0"/>
          <w:color w:val="171717" w:themeColor="background2" w:themeShade="1A"/>
        </w:rPr>
        <w:t>ex :(Fonctions, Calculs, et autres petit bouts de code)</w:t>
      </w:r>
      <w:r>
        <w:rPr>
          <w:i w:val="0"/>
          <w:color w:val="171717" w:themeColor="background2" w:themeShade="1A"/>
        </w:rPr>
        <w:t xml:space="preserve"> pour que on passe aux tests d’intégration.</w:t>
      </w:r>
      <w:r w:rsidR="00C9193E">
        <w:rPr>
          <w:i w:val="0"/>
          <w:color w:val="171717" w:themeColor="background2" w:themeShade="1A"/>
        </w:rPr>
        <w:t xml:space="preserve"> </w:t>
      </w:r>
      <w:r w:rsidR="00C9193E" w:rsidRPr="00A545B6">
        <w:rPr>
          <w:b/>
          <w:i w:val="0"/>
          <w:color w:val="171717" w:themeColor="background2" w:themeShade="1A"/>
        </w:rPr>
        <w:t>Les tests unitaires seront aussi réalisés dans les étapes suivantes.</w:t>
      </w:r>
    </w:p>
    <w:p w:rsidR="00314ED1" w:rsidRDefault="00314ED1" w:rsidP="00160CA1">
      <w:pPr>
        <w:pStyle w:val="Help"/>
        <w:rPr>
          <w:i w:val="0"/>
          <w:color w:val="171717" w:themeColor="background2" w:themeShade="1A"/>
        </w:rPr>
      </w:pPr>
    </w:p>
    <w:p w:rsidR="00314ED1" w:rsidRDefault="00314ED1" w:rsidP="00160CA1">
      <w:pPr>
        <w:pStyle w:val="Help"/>
        <w:rPr>
          <w:b/>
          <w:i w:val="0"/>
          <w:color w:val="171717" w:themeColor="background2" w:themeShade="1A"/>
          <w:u w:val="single"/>
        </w:rPr>
      </w:pPr>
      <w:r w:rsidRPr="00314ED1">
        <w:rPr>
          <w:b/>
          <w:i w:val="0"/>
          <w:color w:val="171717" w:themeColor="background2" w:themeShade="1A"/>
          <w:u w:val="single"/>
        </w:rPr>
        <w:t>Test</w:t>
      </w:r>
      <w:r>
        <w:rPr>
          <w:b/>
          <w:i w:val="0"/>
          <w:color w:val="171717" w:themeColor="background2" w:themeShade="1A"/>
          <w:u w:val="single"/>
        </w:rPr>
        <w:t>s</w:t>
      </w:r>
      <w:r w:rsidRPr="00314ED1">
        <w:rPr>
          <w:b/>
          <w:i w:val="0"/>
          <w:color w:val="171717" w:themeColor="background2" w:themeShade="1A"/>
          <w:u w:val="single"/>
        </w:rPr>
        <w:t xml:space="preserve"> de d’intégration</w:t>
      </w:r>
      <w:r>
        <w:rPr>
          <w:b/>
          <w:i w:val="0"/>
          <w:color w:val="171717" w:themeColor="background2" w:themeShade="1A"/>
          <w:u w:val="single"/>
        </w:rPr>
        <w:t> :</w:t>
      </w:r>
    </w:p>
    <w:p w:rsidR="00314ED1" w:rsidRDefault="00314ED1" w:rsidP="007458AC">
      <w:pPr>
        <w:pStyle w:val="Help"/>
        <w:rPr>
          <w:i w:val="0"/>
          <w:color w:val="171717" w:themeColor="background2" w:themeShade="1A"/>
        </w:rPr>
      </w:pPr>
      <w:r>
        <w:rPr>
          <w:i w:val="0"/>
          <w:color w:val="171717" w:themeColor="background2" w:themeShade="1A"/>
        </w:rPr>
        <w:t xml:space="preserve">Faire des tests d’intégration </w:t>
      </w:r>
      <w:r w:rsidR="004A308D">
        <w:rPr>
          <w:i w:val="0"/>
          <w:color w:val="171717" w:themeColor="background2" w:themeShade="1A"/>
        </w:rPr>
        <w:t>sera</w:t>
      </w:r>
      <w:r>
        <w:rPr>
          <w:i w:val="0"/>
          <w:color w:val="171717" w:themeColor="background2" w:themeShade="1A"/>
        </w:rPr>
        <w:t xml:space="preserve"> essentiel pour ce code, car on s’y prend bloc par bloc. Une fois que on finit</w:t>
      </w:r>
      <w:r w:rsidR="004A308D">
        <w:rPr>
          <w:i w:val="0"/>
          <w:color w:val="171717" w:themeColor="background2" w:themeShade="1A"/>
        </w:rPr>
        <w:t xml:space="preserve"> nos segments de code on va les combiner et faire des tests sur leur fonctionnement.</w:t>
      </w:r>
      <w:r w:rsidR="00467D46">
        <w:rPr>
          <w:i w:val="0"/>
          <w:color w:val="171717" w:themeColor="background2" w:themeShade="1A"/>
        </w:rPr>
        <w:t xml:space="preserve"> Ex :(Intégrer une fonction dans un tableau, ajou</w:t>
      </w:r>
      <w:r w:rsidR="00E92B2C">
        <w:rPr>
          <w:i w:val="0"/>
          <w:color w:val="171717" w:themeColor="background2" w:themeShade="1A"/>
        </w:rPr>
        <w:t>ter une fonction qui affiche Message</w:t>
      </w:r>
      <w:r w:rsidR="00467D46">
        <w:rPr>
          <w:i w:val="0"/>
          <w:color w:val="171717" w:themeColor="background2" w:themeShade="1A"/>
        </w:rPr>
        <w:t xml:space="preserve"> d’erreur.) </w:t>
      </w:r>
    </w:p>
    <w:p w:rsidR="004A308D" w:rsidRDefault="004A308D" w:rsidP="00160CA1">
      <w:pPr>
        <w:pStyle w:val="Help"/>
        <w:rPr>
          <w:i w:val="0"/>
          <w:color w:val="171717" w:themeColor="background2" w:themeShade="1A"/>
        </w:rPr>
      </w:pPr>
    </w:p>
    <w:p w:rsidR="004A308D" w:rsidRDefault="004A308D" w:rsidP="00160CA1">
      <w:pPr>
        <w:pStyle w:val="Help"/>
        <w:rPr>
          <w:b/>
          <w:i w:val="0"/>
          <w:color w:val="171717" w:themeColor="background2" w:themeShade="1A"/>
          <w:u w:val="single"/>
        </w:rPr>
      </w:pPr>
      <w:r w:rsidRPr="004A308D">
        <w:rPr>
          <w:b/>
          <w:i w:val="0"/>
          <w:color w:val="171717" w:themeColor="background2" w:themeShade="1A"/>
          <w:u w:val="single"/>
        </w:rPr>
        <w:t>Test de système</w:t>
      </w:r>
      <w:r>
        <w:rPr>
          <w:b/>
          <w:i w:val="0"/>
          <w:color w:val="171717" w:themeColor="background2" w:themeShade="1A"/>
          <w:u w:val="single"/>
        </w:rPr>
        <w:t> :</w:t>
      </w:r>
    </w:p>
    <w:p w:rsidR="004A308D" w:rsidRPr="004A308D" w:rsidRDefault="004A308D" w:rsidP="00160CA1">
      <w:pPr>
        <w:pStyle w:val="Help"/>
        <w:rPr>
          <w:i w:val="0"/>
          <w:color w:val="171717" w:themeColor="background2" w:themeShade="1A"/>
        </w:rPr>
      </w:pPr>
      <w:r>
        <w:rPr>
          <w:i w:val="0"/>
          <w:color w:val="171717" w:themeColor="background2" w:themeShade="1A"/>
        </w:rPr>
        <w:t>Une fois que on a finît nôtre code</w:t>
      </w:r>
      <w:r w:rsidR="00467D46">
        <w:rPr>
          <w:i w:val="0"/>
          <w:color w:val="171717" w:themeColor="background2" w:themeShade="1A"/>
        </w:rPr>
        <w:t xml:space="preserve"> entier, on le testera </w:t>
      </w:r>
      <w:r>
        <w:rPr>
          <w:i w:val="0"/>
          <w:color w:val="171717" w:themeColor="background2" w:themeShade="1A"/>
        </w:rPr>
        <w:t>plusieurs fois avec des données différentes</w:t>
      </w:r>
      <w:r w:rsidR="00467D46">
        <w:rPr>
          <w:i w:val="0"/>
          <w:color w:val="171717" w:themeColor="background2" w:themeShade="1A"/>
        </w:rPr>
        <w:t xml:space="preserve"> à chaque test. A</w:t>
      </w:r>
      <w:r>
        <w:rPr>
          <w:i w:val="0"/>
          <w:color w:val="171717" w:themeColor="background2" w:themeShade="1A"/>
        </w:rPr>
        <w:t>ussi</w:t>
      </w:r>
      <w:r w:rsidR="00467D46">
        <w:rPr>
          <w:i w:val="0"/>
          <w:color w:val="171717" w:themeColor="background2" w:themeShade="1A"/>
        </w:rPr>
        <w:t>,</w:t>
      </w:r>
      <w:r>
        <w:rPr>
          <w:i w:val="0"/>
          <w:color w:val="171717" w:themeColor="background2" w:themeShade="1A"/>
        </w:rPr>
        <w:t xml:space="preserve"> d’autres collègues pourront tester le code en jouant sur le</w:t>
      </w:r>
      <w:r w:rsidR="00467D46">
        <w:rPr>
          <w:i w:val="0"/>
          <w:color w:val="171717" w:themeColor="background2" w:themeShade="1A"/>
        </w:rPr>
        <w:t>ur</w:t>
      </w:r>
      <w:r>
        <w:rPr>
          <w:i w:val="0"/>
          <w:color w:val="171717" w:themeColor="background2" w:themeShade="1A"/>
        </w:rPr>
        <w:t xml:space="preserve"> propre poste pour vérifier si le code fonctionne dans d’</w:t>
      </w:r>
      <w:r w:rsidR="00E404E4">
        <w:rPr>
          <w:i w:val="0"/>
          <w:color w:val="171717" w:themeColor="background2" w:themeShade="1A"/>
        </w:rPr>
        <w:t xml:space="preserve">autres </w:t>
      </w:r>
      <w:r w:rsidR="00DD3099">
        <w:rPr>
          <w:i w:val="0"/>
          <w:color w:val="171717" w:themeColor="background2" w:themeShade="1A"/>
        </w:rPr>
        <w:t>environnements. (</w:t>
      </w:r>
      <w:r w:rsidR="00C9193E">
        <w:rPr>
          <w:i w:val="0"/>
          <w:color w:val="171717" w:themeColor="background2" w:themeShade="1A"/>
        </w:rPr>
        <w:t>Postes de travail)</w:t>
      </w:r>
    </w:p>
    <w:p w:rsidR="00160CA1" w:rsidRDefault="00160CA1" w:rsidP="00160CA1">
      <w:pPr>
        <w:pStyle w:val="Help"/>
        <w:rPr>
          <w:i w:val="0"/>
          <w:color w:val="171717" w:themeColor="background2" w:themeShade="1A"/>
          <w:sz w:val="20"/>
        </w:rPr>
      </w:pPr>
    </w:p>
    <w:p w:rsidR="00C9193E" w:rsidRDefault="00C9193E" w:rsidP="00160CA1">
      <w:pPr>
        <w:pStyle w:val="Help"/>
        <w:rPr>
          <w:i w:val="0"/>
          <w:color w:val="171717" w:themeColor="background2" w:themeShade="1A"/>
          <w:sz w:val="20"/>
        </w:rPr>
      </w:pPr>
      <w:r>
        <w:rPr>
          <w:i w:val="0"/>
          <w:noProof/>
          <w:color w:val="171717" w:themeColor="background2" w:themeShade="1A"/>
          <w:sz w:val="20"/>
          <w:lang w:val="fr-CH" w:eastAsia="fr-CH"/>
        </w:rPr>
        <w:drawing>
          <wp:inline distT="0" distB="0" distL="0" distR="0">
            <wp:extent cx="5753100" cy="2200275"/>
            <wp:effectExtent l="190500" t="190500" r="190500" b="2000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-qimg-083a764802de4e8bdd916f56ca4017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00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57E2" w:rsidRPr="001057E2" w:rsidRDefault="001057E2" w:rsidP="00160CA1">
      <w:pPr>
        <w:pStyle w:val="Help"/>
        <w:rPr>
          <w:i w:val="0"/>
          <w:color w:val="171717" w:themeColor="background2" w:themeShade="1A"/>
          <w:sz w:val="16"/>
          <w:szCs w:val="16"/>
        </w:rPr>
      </w:pPr>
      <w:r>
        <w:rPr>
          <w:i w:val="0"/>
          <w:color w:val="171717" w:themeColor="background2" w:themeShade="1A"/>
          <w:sz w:val="16"/>
          <w:szCs w:val="16"/>
        </w:rPr>
        <w:t>Source </w:t>
      </w:r>
      <w:r w:rsidRPr="001057E2">
        <w:rPr>
          <w:i w:val="0"/>
          <w:color w:val="171717" w:themeColor="background2" w:themeShade="1A"/>
          <w:sz w:val="12"/>
          <w:szCs w:val="12"/>
        </w:rPr>
        <w:t>:</w:t>
      </w:r>
      <w:r w:rsidRPr="001057E2">
        <w:rPr>
          <w:sz w:val="12"/>
          <w:szCs w:val="12"/>
        </w:rPr>
        <w:t xml:space="preserve"> </w:t>
      </w:r>
      <w:hyperlink r:id="rId19" w:history="1">
        <w:r w:rsidRPr="001057E2">
          <w:rPr>
            <w:rStyle w:val="Lienhypertexte"/>
            <w:i w:val="0"/>
            <w:sz w:val="12"/>
            <w:szCs w:val="12"/>
          </w:rPr>
          <w:t>https://www.softwaretestinghelp.com/system-integration-testing/</w:t>
        </w:r>
      </w:hyperlink>
      <w:r>
        <w:rPr>
          <w:i w:val="0"/>
          <w:color w:val="171717" w:themeColor="background2" w:themeShade="1A"/>
          <w:sz w:val="16"/>
          <w:szCs w:val="16"/>
        </w:rPr>
        <w:t xml:space="preserve"> </w:t>
      </w:r>
    </w:p>
    <w:p w:rsidR="00AA0785" w:rsidRPr="009C5CC6" w:rsidRDefault="00F028FF" w:rsidP="001057E2">
      <w:pPr>
        <w:pStyle w:val="StyleTitre1CenturyGothic"/>
      </w:pPr>
      <w:bookmarkStart w:id="10" w:name="_Toc130456328"/>
      <w:r w:rsidRPr="009C5CC6">
        <w:t>Implémentation</w:t>
      </w:r>
      <w:bookmarkEnd w:id="10"/>
    </w:p>
    <w:p w:rsidR="006B76D6" w:rsidRPr="007458AC" w:rsidRDefault="0024287C" w:rsidP="006B76D6">
      <w:pPr>
        <w:pStyle w:val="StyleTitre2CenturyGothicNonItalique"/>
        <w:rPr>
          <w:i/>
        </w:rPr>
      </w:pPr>
      <w:bookmarkStart w:id="11" w:name="_Toc130456329"/>
      <w:bookmarkStart w:id="12" w:name="_Toc25553317"/>
      <w:bookmarkStart w:id="13" w:name="_Toc71691022"/>
      <w:bookmarkStart w:id="14" w:name="_Ref254352701"/>
      <w:r w:rsidRPr="009C5CC6">
        <w:t>Vue d’ensemble</w:t>
      </w:r>
      <w:bookmarkEnd w:id="11"/>
    </w:p>
    <w:p w:rsidR="007458AC" w:rsidRDefault="007458AC" w:rsidP="007458AC">
      <w:r>
        <w:t xml:space="preserve">Le système réagit avec les touches que l’utilisateur décide d’utiliser. </w:t>
      </w:r>
    </w:p>
    <w:p w:rsidR="007458AC" w:rsidRPr="006B76D6" w:rsidRDefault="007458AC" w:rsidP="007458AC">
      <w:r>
        <w:t>Et quand il veut rec</w:t>
      </w:r>
      <w:r w:rsidR="003C1303">
        <w:t>ommencer une tentative, il clique</w:t>
      </w:r>
      <w:r>
        <w:t xml:space="preserve"> sur un bouton. </w:t>
      </w:r>
    </w:p>
    <w:p w:rsidR="00797537" w:rsidRPr="007458AC" w:rsidRDefault="00797537" w:rsidP="002D6C9D">
      <w:pPr>
        <w:pStyle w:val="StyleTitre2CenturyGothicNonItalique"/>
        <w:rPr>
          <w:i/>
        </w:rPr>
      </w:pPr>
      <w:bookmarkStart w:id="15" w:name="_Toc130456330"/>
      <w:r w:rsidRPr="009C5CC6">
        <w:lastRenderedPageBreak/>
        <w:t>Choix techniques</w:t>
      </w:r>
      <w:bookmarkEnd w:id="15"/>
    </w:p>
    <w:p w:rsidR="007458AC" w:rsidRPr="007458AC" w:rsidRDefault="007458AC" w:rsidP="007458AC">
      <w:r>
        <w:t>Ce projet a été en classe avec nôtre PC fixe de travail</w:t>
      </w:r>
      <w:r w:rsidR="008357F8">
        <w:t xml:space="preserve"> et Ordinateur portable personnel</w:t>
      </w:r>
      <w:r>
        <w:t xml:space="preserve"> avec l</w:t>
      </w:r>
      <w:r w:rsidR="005B30CA">
        <w:t xml:space="preserve">e langage </w:t>
      </w:r>
      <w:proofErr w:type="spellStart"/>
      <w:r>
        <w:t>l</w:t>
      </w:r>
      <w:proofErr w:type="spellEnd"/>
      <w:r>
        <w:t xml:space="preserve"> </w:t>
      </w:r>
      <w:r w:rsidR="0091203B">
        <w:t>Python, on importe aussi</w:t>
      </w:r>
      <w:r w:rsidR="005B30CA">
        <w:t xml:space="preserve"> la librairie</w:t>
      </w:r>
      <w:r w:rsidR="0091203B">
        <w:t xml:space="preserve"> </w:t>
      </w:r>
      <w:proofErr w:type="spellStart"/>
      <w:r w:rsidR="0091203B">
        <w:t>Tkinter</w:t>
      </w:r>
      <w:proofErr w:type="spellEnd"/>
      <w:r w:rsidR="0091203B">
        <w:t xml:space="preserve"> sur python pour réaliser la représentation visuelle des choses</w:t>
      </w:r>
      <w:r w:rsidR="008357F8">
        <w:t xml:space="preserve"> cet outil nous permet de reprendre nôtre fichier et travailler dessus à distance si on le souhaite.</w:t>
      </w:r>
      <w:r w:rsidR="003C1303">
        <w:t xml:space="preserve"> Le système d’exploitation utilisé</w:t>
      </w:r>
      <w:r w:rsidR="008357F8">
        <w:t xml:space="preserve"> durant ce projet</w:t>
      </w:r>
      <w:r w:rsidR="003C1303">
        <w:t xml:space="preserve"> est Windows 10.</w:t>
      </w:r>
      <w:r w:rsidR="008357F8">
        <w:t xml:space="preserve"> Et Windows 11. Le </w:t>
      </w:r>
      <w:r w:rsidR="005B30CA">
        <w:t>navigateur</w:t>
      </w:r>
      <w:r w:rsidR="008357F8">
        <w:t xml:space="preserve"> choisi est Microsoft </w:t>
      </w:r>
      <w:proofErr w:type="spellStart"/>
      <w:r w:rsidR="008357F8">
        <w:t>Edge</w:t>
      </w:r>
      <w:proofErr w:type="spellEnd"/>
      <w:r w:rsidR="008357F8">
        <w:t xml:space="preserve"> pour rechercher nos informations. </w:t>
      </w:r>
      <w:bookmarkStart w:id="16" w:name="_GoBack"/>
      <w:bookmarkEnd w:id="16"/>
    </w:p>
    <w:p w:rsidR="00E42F56" w:rsidRPr="00DD3099" w:rsidRDefault="005B43CB" w:rsidP="002D6C9D">
      <w:pPr>
        <w:pStyle w:val="StyleTitre2CenturyGothicNonItalique"/>
        <w:rPr>
          <w:i/>
        </w:rPr>
      </w:pPr>
      <w:bookmarkStart w:id="17" w:name="_Toc130456331"/>
      <w:r w:rsidRPr="009C5CC6">
        <w:t>Points techniques spécifiques</w:t>
      </w:r>
      <w:bookmarkEnd w:id="17"/>
    </w:p>
    <w:p w:rsidR="00DD3099" w:rsidRDefault="00DD3099" w:rsidP="00DD3099"/>
    <w:p w:rsidR="00DD3099" w:rsidRPr="00E8246C" w:rsidRDefault="00DD3099" w:rsidP="00DD3099">
      <w:r>
        <w:t>Voici le diagramme de flux qui présente la fonction « if »</w:t>
      </w:r>
    </w:p>
    <w:p w:rsidR="00E8246C" w:rsidRDefault="00DD3099" w:rsidP="00DD3099">
      <w:r>
        <w:rPr>
          <w:noProof/>
          <w:lang w:val="fr-CH" w:eastAsia="fr-CH"/>
        </w:rPr>
        <w:drawing>
          <wp:inline distT="0" distB="0" distL="0" distR="0">
            <wp:extent cx="5238750" cy="453524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2023-03-09 1156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66" cy="454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758F4" w:rsidRDefault="00DD3099" w:rsidP="00E758F4">
      <w:pPr>
        <w:pStyle w:val="StyleTitre2CenturyGothicNonItalique"/>
        <w:spacing w:line="276" w:lineRule="auto"/>
      </w:pPr>
      <w:r>
        <w:br w:type="page"/>
      </w:r>
      <w:r w:rsidR="00EB5A1E">
        <w:lastRenderedPageBreak/>
        <w:t xml:space="preserve">Pseudo </w:t>
      </w:r>
      <w:r w:rsidR="00030EBE">
        <w:t>code,</w:t>
      </w:r>
      <w:r w:rsidR="00016F98">
        <w:t xml:space="preserve"> Vous avez gagné :</w:t>
      </w:r>
    </w:p>
    <w:p w:rsidR="00016F98" w:rsidRDefault="00016F98" w:rsidP="00E758F4">
      <w:pPr>
        <w:pStyle w:val="StyleTitre2CenturyGothicNonItalique"/>
        <w:numPr>
          <w:ilvl w:val="0"/>
          <w:numId w:val="0"/>
        </w:numPr>
        <w:spacing w:before="0" w:line="276" w:lineRule="auto"/>
        <w:ind w:left="576" w:hanging="576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Pendant que le jeu est en marche :</w:t>
      </w:r>
    </w:p>
    <w:p w:rsidR="00016F98" w:rsidRDefault="00016F98" w:rsidP="00016F98">
      <w:pPr>
        <w:pStyle w:val="StyleTitre2CenturyGothicNonItalique"/>
        <w:numPr>
          <w:ilvl w:val="0"/>
          <w:numId w:val="0"/>
        </w:numPr>
        <w:spacing w:before="0"/>
        <w:ind w:left="578"/>
        <w:rPr>
          <w:b w:val="0"/>
          <w:sz w:val="24"/>
          <w:szCs w:val="24"/>
          <w:u w:val="none"/>
        </w:rPr>
      </w:pPr>
      <w:r w:rsidRPr="00016F98">
        <w:rPr>
          <w:b w:val="0"/>
          <w:sz w:val="24"/>
          <w:szCs w:val="24"/>
          <w:u w:val="none"/>
        </w:rPr>
        <w:t xml:space="preserve">Si 2048 est détecter dans </w:t>
      </w:r>
      <w:r>
        <w:rPr>
          <w:b w:val="0"/>
          <w:sz w:val="24"/>
          <w:szCs w:val="24"/>
          <w:u w:val="none"/>
        </w:rPr>
        <w:t>grille de jeu</w:t>
      </w:r>
    </w:p>
    <w:p w:rsidR="00016F98" w:rsidRDefault="00016F98" w:rsidP="00016F98">
      <w:pPr>
        <w:pStyle w:val="StyleTitre2CenturyGothicNonItalique"/>
        <w:numPr>
          <w:ilvl w:val="0"/>
          <w:numId w:val="0"/>
        </w:numPr>
        <w:spacing w:before="2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  <w:t>Afficher « Vous avez gagné ! »</w:t>
      </w:r>
    </w:p>
    <w:p w:rsidR="00E758F4" w:rsidRDefault="00E758F4" w:rsidP="00016F98">
      <w:pPr>
        <w:pStyle w:val="StyleTitre2CenturyGothicNonItalique"/>
        <w:numPr>
          <w:ilvl w:val="0"/>
          <w:numId w:val="0"/>
        </w:numPr>
        <w:spacing w:before="20" w:after="0"/>
        <w:rPr>
          <w:b w:val="0"/>
          <w:sz w:val="24"/>
          <w:szCs w:val="24"/>
          <w:u w:val="none"/>
        </w:rPr>
      </w:pPr>
    </w:p>
    <w:p w:rsidR="00030EBE" w:rsidRDefault="00016F98" w:rsidP="00016F98">
      <w:pPr>
        <w:pStyle w:val="StyleTitre2CenturyGothicNonItalique"/>
        <w:numPr>
          <w:ilvl w:val="0"/>
          <w:numId w:val="0"/>
        </w:numPr>
        <w:spacing w:before="2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</w:r>
      <w:r w:rsidR="00030EBE">
        <w:rPr>
          <w:b w:val="0"/>
          <w:sz w:val="24"/>
          <w:szCs w:val="24"/>
          <w:u w:val="none"/>
        </w:rPr>
        <w:t>Si le joueur ne peut</w:t>
      </w:r>
      <w:r w:rsidR="00E758F4">
        <w:rPr>
          <w:b w:val="0"/>
          <w:sz w:val="24"/>
          <w:szCs w:val="24"/>
          <w:u w:val="none"/>
        </w:rPr>
        <w:t xml:space="preserve"> plus bouger, ni tasser les chiffres </w:t>
      </w:r>
    </w:p>
    <w:p w:rsidR="00030EBE" w:rsidRDefault="00030EBE" w:rsidP="00016F98">
      <w:pPr>
        <w:pStyle w:val="StyleTitre2CenturyGothicNonItalique"/>
        <w:numPr>
          <w:ilvl w:val="0"/>
          <w:numId w:val="0"/>
        </w:numPr>
        <w:spacing w:before="20" w:after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ab/>
      </w:r>
      <w:r w:rsidR="00E758F4">
        <w:rPr>
          <w:b w:val="0"/>
          <w:sz w:val="24"/>
          <w:szCs w:val="24"/>
          <w:u w:val="none"/>
        </w:rPr>
        <w:t xml:space="preserve"> A</w:t>
      </w:r>
      <w:r>
        <w:rPr>
          <w:b w:val="0"/>
          <w:sz w:val="24"/>
          <w:szCs w:val="24"/>
          <w:u w:val="none"/>
        </w:rPr>
        <w:t>fficher « Vous avez perdu</w:t>
      </w:r>
      <w:r w:rsidR="00E758F4">
        <w:rPr>
          <w:b w:val="0"/>
          <w:sz w:val="24"/>
          <w:szCs w:val="24"/>
          <w:u w:val="none"/>
        </w:rPr>
        <w:t xml:space="preserve"> ! </w:t>
      </w:r>
      <w:r>
        <w:rPr>
          <w:b w:val="0"/>
          <w:sz w:val="24"/>
          <w:szCs w:val="24"/>
          <w:u w:val="none"/>
        </w:rPr>
        <w:t>»</w:t>
      </w:r>
    </w:p>
    <w:p w:rsidR="00030EBE" w:rsidRDefault="00030EBE" w:rsidP="00030EBE">
      <w:pPr>
        <w:pStyle w:val="StyleTitre2CenturyGothicNonItalique"/>
        <w:numPr>
          <w:ilvl w:val="0"/>
          <w:numId w:val="0"/>
        </w:numPr>
        <w:spacing w:before="20" w:after="0"/>
        <w:ind w:firstLine="708"/>
        <w:rPr>
          <w:b w:val="0"/>
          <w:sz w:val="24"/>
          <w:szCs w:val="24"/>
          <w:u w:val="none"/>
        </w:rPr>
      </w:pPr>
    </w:p>
    <w:p w:rsidR="00016F98" w:rsidRPr="00016F98" w:rsidRDefault="00016F98" w:rsidP="00016F98">
      <w:pPr>
        <w:pStyle w:val="StyleTitre2CenturyGothicNonItalique"/>
        <w:numPr>
          <w:ilvl w:val="0"/>
          <w:numId w:val="0"/>
        </w:numPr>
        <w:spacing w:before="20" w:after="0"/>
        <w:ind w:left="578"/>
        <w:rPr>
          <w:b w:val="0"/>
          <w:sz w:val="24"/>
          <w:szCs w:val="24"/>
          <w:u w:val="none"/>
        </w:rPr>
      </w:pPr>
    </w:p>
    <w:p w:rsidR="00EB5A1E" w:rsidRPr="00016F98" w:rsidRDefault="00016F98" w:rsidP="00016F98">
      <w:pPr>
        <w:pStyle w:val="StyleTitre2CenturyGothicNonItalique"/>
        <w:numPr>
          <w:ilvl w:val="0"/>
          <w:numId w:val="0"/>
        </w:numPr>
        <w:spacing w:before="480"/>
        <w:ind w:left="578"/>
        <w:rPr>
          <w:sz w:val="24"/>
          <w:szCs w:val="24"/>
        </w:rPr>
      </w:pPr>
      <w:r w:rsidRPr="00016F98">
        <w:rPr>
          <w:b w:val="0"/>
          <w:sz w:val="24"/>
          <w:szCs w:val="24"/>
          <w:u w:val="none"/>
        </w:rPr>
        <w:tab/>
        <w:t xml:space="preserve"> </w:t>
      </w:r>
      <w:r w:rsidR="00EB5A1E" w:rsidRPr="00016F98">
        <w:rPr>
          <w:sz w:val="24"/>
          <w:szCs w:val="24"/>
        </w:rPr>
        <w:br w:type="page"/>
      </w:r>
    </w:p>
    <w:p w:rsidR="00DD3099" w:rsidRPr="009C5CC6" w:rsidRDefault="00DD3099" w:rsidP="00DD3099"/>
    <w:p w:rsidR="004D2F9B" w:rsidRPr="009C5CC6" w:rsidRDefault="004D2F9B" w:rsidP="00EB5A1E">
      <w:pPr>
        <w:pStyle w:val="StyleTitre1CenturyGothic"/>
      </w:pPr>
      <w:bookmarkStart w:id="18" w:name="_Toc130456332"/>
      <w:bookmarkStart w:id="19" w:name="_Toc25553321"/>
      <w:bookmarkStart w:id="20" w:name="_Toc71691025"/>
      <w:bookmarkEnd w:id="12"/>
      <w:bookmarkEnd w:id="13"/>
      <w:bookmarkEnd w:id="14"/>
      <w:r w:rsidRPr="009C5CC6">
        <w:t>Tests</w:t>
      </w:r>
      <w:bookmarkEnd w:id="18"/>
    </w:p>
    <w:p w:rsidR="00CF39A8" w:rsidRPr="009C5CC6" w:rsidRDefault="004D2F9B" w:rsidP="002D6C9D">
      <w:pPr>
        <w:pStyle w:val="StyleTitre2CenturyGothicNonItalique"/>
        <w:rPr>
          <w:i/>
        </w:rPr>
      </w:pPr>
      <w:bookmarkStart w:id="21" w:name="_Toc130456333"/>
      <w:r w:rsidRPr="009C5CC6">
        <w:t>T</w:t>
      </w:r>
      <w:r w:rsidR="0049659A" w:rsidRPr="009C5CC6">
        <w:t>est</w:t>
      </w:r>
      <w:bookmarkEnd w:id="19"/>
      <w:r w:rsidR="0049659A" w:rsidRPr="009C5CC6">
        <w:t>s effectués</w:t>
      </w:r>
      <w:bookmarkEnd w:id="20"/>
      <w:bookmarkEnd w:id="21"/>
    </w:p>
    <w:p w:rsidR="00E8246C" w:rsidRPr="009C5CC6" w:rsidRDefault="005B30CA" w:rsidP="004D2F9B">
      <w:pPr>
        <w:pStyle w:val="Help"/>
      </w:pPr>
      <w:hyperlink r:id="rId21" w:anchor="/planning" w:history="1">
        <w:proofErr w:type="spellStart"/>
        <w:r w:rsidR="00E8246C">
          <w:rPr>
            <w:rStyle w:val="Lienhypertexte"/>
          </w:rPr>
          <w:t>iceScrum</w:t>
        </w:r>
        <w:proofErr w:type="spellEnd"/>
        <w:r w:rsidR="00E8246C">
          <w:rPr>
            <w:rStyle w:val="Lienhypertexte"/>
          </w:rPr>
          <w:t xml:space="preserve"> - 2048_Zachary_Smith (cpnv.ch)</w:t>
        </w:r>
      </w:hyperlink>
    </w:p>
    <w:p w:rsidR="00CF39A8" w:rsidRPr="009C5CC6" w:rsidRDefault="0049659A" w:rsidP="002D6C9D">
      <w:pPr>
        <w:pStyle w:val="StyleTitre2CenturyGothicNonItalique"/>
        <w:rPr>
          <w:i/>
        </w:rPr>
      </w:pPr>
      <w:bookmarkStart w:id="22" w:name="_Toc25553322"/>
      <w:bookmarkStart w:id="23" w:name="_Toc71691026"/>
      <w:bookmarkStart w:id="24" w:name="_Toc130456334"/>
      <w:r w:rsidRPr="009C5CC6">
        <w:t xml:space="preserve">Erreurs </w:t>
      </w:r>
      <w:bookmarkEnd w:id="22"/>
      <w:r w:rsidRPr="009C5CC6">
        <w:t>restantes</w:t>
      </w:r>
      <w:bookmarkEnd w:id="23"/>
      <w:bookmarkEnd w:id="24"/>
      <w:r w:rsidRPr="009C5CC6">
        <w:t xml:space="preserve">  </w:t>
      </w:r>
    </w:p>
    <w:p w:rsidR="00CF39A8" w:rsidRPr="009C5CC6" w:rsidRDefault="00AA0785" w:rsidP="002D6C9D">
      <w:pPr>
        <w:pStyle w:val="StyleTitre1CenturyGothic"/>
      </w:pPr>
      <w:bookmarkStart w:id="25" w:name="_Toc25553328"/>
      <w:bookmarkStart w:id="26" w:name="_Toc71703263"/>
      <w:bookmarkStart w:id="27" w:name="_Toc130456335"/>
      <w:r w:rsidRPr="009C5CC6">
        <w:t>C</w:t>
      </w:r>
      <w:bookmarkEnd w:id="25"/>
      <w:bookmarkEnd w:id="26"/>
      <w:r w:rsidR="00684B3D" w:rsidRPr="009C5CC6">
        <w:t>onclusions</w:t>
      </w:r>
      <w:bookmarkEnd w:id="27"/>
    </w:p>
    <w:p w:rsidR="00CF39A8" w:rsidRPr="009C5CC6" w:rsidRDefault="00AA0785" w:rsidP="002D6C9D">
      <w:pPr>
        <w:pStyle w:val="StyleTitre1CenturyGothic"/>
      </w:pPr>
      <w:bookmarkStart w:id="28" w:name="_Toc71703264"/>
      <w:bookmarkStart w:id="29" w:name="_Toc130456336"/>
      <w:r w:rsidRPr="009C5CC6">
        <w:t>A</w:t>
      </w:r>
      <w:bookmarkEnd w:id="28"/>
      <w:r w:rsidR="00684B3D" w:rsidRPr="009C5CC6">
        <w:t>nnexes</w:t>
      </w:r>
      <w:bookmarkEnd w:id="29"/>
    </w:p>
    <w:p w:rsidR="00CF39A8" w:rsidRPr="00BE14BB" w:rsidRDefault="00AA0785" w:rsidP="002D6C9D">
      <w:pPr>
        <w:pStyle w:val="StyleTitre2CenturyGothicNonItalique"/>
        <w:rPr>
          <w:i/>
        </w:rPr>
      </w:pPr>
      <w:bookmarkStart w:id="30" w:name="_Toc71703265"/>
      <w:bookmarkStart w:id="31" w:name="_Toc130456337"/>
      <w:r w:rsidRPr="009C5CC6">
        <w:t>Sources – Bibliographie</w:t>
      </w:r>
      <w:bookmarkEnd w:id="30"/>
      <w:bookmarkEnd w:id="31"/>
    </w:p>
    <w:p w:rsidR="00BE14BB" w:rsidRDefault="00BE14BB" w:rsidP="00BE14BB">
      <w:r>
        <w:t xml:space="preserve">Ce Projet </w:t>
      </w:r>
      <w:r w:rsidR="00867E9B">
        <w:t>a</w:t>
      </w:r>
      <w:r>
        <w:t xml:space="preserve"> été réaliser avec l’aide de mes camarades de classe (Christophe, </w:t>
      </w:r>
      <w:proofErr w:type="spellStart"/>
      <w:r>
        <w:t>Judah</w:t>
      </w:r>
      <w:proofErr w:type="spellEnd"/>
      <w:r>
        <w:t>, Brad, Mathéo, Xavier, Ryan,)</w:t>
      </w:r>
    </w:p>
    <w:p w:rsidR="00867E9B" w:rsidRDefault="00867E9B" w:rsidP="00BE14BB">
      <w:r>
        <w:t>J’ai aussi consulter quelques sites pour m’aider, les voici ;</w:t>
      </w:r>
    </w:p>
    <w:p w:rsidR="00867E9B" w:rsidRPr="00867E9B" w:rsidRDefault="005B30CA" w:rsidP="00867E9B">
      <w:pPr>
        <w:pStyle w:val="Paragraphedeliste"/>
        <w:numPr>
          <w:ilvl w:val="0"/>
          <w:numId w:val="34"/>
        </w:numPr>
        <w:rPr>
          <w:sz w:val="22"/>
          <w:szCs w:val="22"/>
          <w:lang w:val="en-GB"/>
        </w:rPr>
      </w:pPr>
      <w:hyperlink r:id="rId22" w:history="1">
        <w:r w:rsidR="00867E9B" w:rsidRPr="00867E9B">
          <w:rPr>
            <w:rStyle w:val="Lienhypertexte"/>
            <w:sz w:val="22"/>
            <w:szCs w:val="22"/>
            <w:lang w:val="en-GB"/>
          </w:rPr>
          <w:t>Python GUI Programming (w3schools.in)</w:t>
        </w:r>
      </w:hyperlink>
    </w:p>
    <w:p w:rsidR="00867E9B" w:rsidRPr="00867E9B" w:rsidRDefault="005B30CA" w:rsidP="00867E9B">
      <w:pPr>
        <w:pStyle w:val="Paragraphedeliste"/>
        <w:numPr>
          <w:ilvl w:val="0"/>
          <w:numId w:val="34"/>
        </w:numPr>
        <w:rPr>
          <w:sz w:val="20"/>
          <w:lang w:val="en-GB"/>
        </w:rPr>
      </w:pPr>
      <w:hyperlink r:id="rId23" w:history="1">
        <w:proofErr w:type="spellStart"/>
        <w:r w:rsidR="00867E9B" w:rsidRPr="00867E9B">
          <w:rPr>
            <w:rStyle w:val="Lienhypertexte"/>
            <w:sz w:val="20"/>
          </w:rPr>
          <w:t>tkinter</w:t>
        </w:r>
        <w:proofErr w:type="spellEnd"/>
        <w:r w:rsidR="00867E9B" w:rsidRPr="00867E9B">
          <w:rPr>
            <w:rStyle w:val="Lienhypertexte"/>
            <w:sz w:val="20"/>
          </w:rPr>
          <w:t xml:space="preserve"> — Python interface to </w:t>
        </w:r>
        <w:proofErr w:type="spellStart"/>
        <w:r w:rsidR="00867E9B" w:rsidRPr="00867E9B">
          <w:rPr>
            <w:rStyle w:val="Lienhypertexte"/>
            <w:sz w:val="20"/>
          </w:rPr>
          <w:t>Tcl</w:t>
        </w:r>
        <w:proofErr w:type="spellEnd"/>
        <w:r w:rsidR="00867E9B" w:rsidRPr="00867E9B">
          <w:rPr>
            <w:rStyle w:val="Lienhypertexte"/>
            <w:sz w:val="20"/>
          </w:rPr>
          <w:t>/</w:t>
        </w:r>
        <w:proofErr w:type="spellStart"/>
        <w:r w:rsidR="00867E9B" w:rsidRPr="00867E9B">
          <w:rPr>
            <w:rStyle w:val="Lienhypertexte"/>
            <w:sz w:val="20"/>
          </w:rPr>
          <w:t>Tk</w:t>
        </w:r>
        <w:proofErr w:type="spellEnd"/>
        <w:r w:rsidR="00867E9B" w:rsidRPr="00867E9B">
          <w:rPr>
            <w:rStyle w:val="Lienhypertexte"/>
            <w:sz w:val="20"/>
          </w:rPr>
          <w:t xml:space="preserve"> — Python 3.11.2 documentation</w:t>
        </w:r>
      </w:hyperlink>
    </w:p>
    <w:p w:rsidR="00867E9B" w:rsidRPr="00867E9B" w:rsidRDefault="00867E9B" w:rsidP="00867E9B">
      <w:pPr>
        <w:ind w:left="360"/>
        <w:rPr>
          <w:sz w:val="20"/>
          <w:lang w:val="en-GB"/>
        </w:rPr>
      </w:pPr>
    </w:p>
    <w:p w:rsidR="00AA0785" w:rsidRPr="009C5CC6" w:rsidRDefault="00AA0785" w:rsidP="002D6C9D">
      <w:pPr>
        <w:pStyle w:val="StyleTitre2CenturyGothicNonItalique"/>
        <w:rPr>
          <w:i/>
        </w:rPr>
      </w:pPr>
      <w:bookmarkStart w:id="32" w:name="_Toc25553330"/>
      <w:bookmarkStart w:id="33" w:name="_Toc71703266"/>
      <w:bookmarkStart w:id="34" w:name="_Toc130456338"/>
      <w:r w:rsidRPr="009C5CC6">
        <w:t xml:space="preserve">Journal de bord </w:t>
      </w:r>
      <w:bookmarkEnd w:id="32"/>
      <w:bookmarkEnd w:id="33"/>
      <w:r w:rsidR="00E109AA" w:rsidRPr="009C5CC6">
        <w:t>du projet</w:t>
      </w:r>
      <w:bookmarkEnd w:id="34"/>
    </w:p>
    <w:p w:rsidR="00AA0785" w:rsidRPr="009C5CC6" w:rsidRDefault="00AA0785" w:rsidP="00AA0785"/>
    <w:p w:rsidR="00591119" w:rsidRPr="009C5CC6" w:rsidRDefault="00591119" w:rsidP="00591119">
      <w:pPr>
        <w:rPr>
          <w:szCs w:val="14"/>
        </w:rPr>
      </w:pPr>
    </w:p>
    <w:p w:rsidR="000D7FEB" w:rsidRPr="000D7FEB" w:rsidRDefault="000C04E2" w:rsidP="000D7FEB">
      <w:pPr>
        <w:pStyle w:val="StyleTitre2CenturyGothicNonItalique"/>
        <w:rPr>
          <w:i/>
        </w:rPr>
      </w:pPr>
      <w:bookmarkStart w:id="35" w:name="_Toc130456339"/>
      <w:r w:rsidRPr="009C5CC6">
        <w:t>Journal de travail</w:t>
      </w:r>
      <w:bookmarkEnd w:id="35"/>
    </w:p>
    <w:p w:rsidR="000D7FEB" w:rsidRDefault="000D7FEB" w:rsidP="00591119">
      <w:pPr>
        <w:rPr>
          <w:szCs w:val="14"/>
        </w:rPr>
      </w:pPr>
    </w:p>
    <w:p w:rsidR="000D7FEB" w:rsidRDefault="000D7FEB">
      <w:pPr>
        <w:rPr>
          <w:szCs w:val="14"/>
        </w:rPr>
      </w:pPr>
      <w:r>
        <w:rPr>
          <w:szCs w:val="14"/>
        </w:rPr>
        <w:br w:type="page"/>
      </w:r>
    </w:p>
    <w:p w:rsidR="000D7FEB" w:rsidRDefault="000D7FEB">
      <w:pPr>
        <w:rPr>
          <w:szCs w:val="14"/>
        </w:rPr>
        <w:sectPr w:rsidR="000D7FEB">
          <w:headerReference w:type="default" r:id="rId24"/>
          <w:footerReference w:type="default" r:id="rId2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tbl>
      <w:tblPr>
        <w:tblStyle w:val="Grilledutableau"/>
        <w:tblpPr w:leftFromText="141" w:rightFromText="141" w:horzAnchor="margin" w:tblpX="-856" w:tblpY="-1425"/>
        <w:tblW w:w="15446" w:type="dxa"/>
        <w:tblLook w:val="04A0" w:firstRow="1" w:lastRow="0" w:firstColumn="1" w:lastColumn="0" w:noHBand="0" w:noVBand="1"/>
      </w:tblPr>
      <w:tblGrid>
        <w:gridCol w:w="1886"/>
        <w:gridCol w:w="961"/>
        <w:gridCol w:w="2069"/>
        <w:gridCol w:w="5364"/>
        <w:gridCol w:w="5166"/>
      </w:tblGrid>
      <w:tr w:rsidR="000D7FEB" w:rsidRPr="000D7FEB" w:rsidTr="000D7FEB">
        <w:trPr>
          <w:trHeight w:val="48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b/>
                <w:bCs/>
                <w:szCs w:val="14"/>
              </w:rPr>
            </w:pPr>
            <w:bookmarkStart w:id="36" w:name="RANGE!A6"/>
            <w:r w:rsidRPr="000D7FEB">
              <w:rPr>
                <w:b/>
                <w:bCs/>
                <w:szCs w:val="14"/>
              </w:rPr>
              <w:lastRenderedPageBreak/>
              <w:t>Jour</w:t>
            </w:r>
            <w:bookmarkEnd w:id="36"/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b/>
                <w:bCs/>
                <w:szCs w:val="14"/>
              </w:rPr>
            </w:pPr>
            <w:r w:rsidRPr="000D7FEB">
              <w:rPr>
                <w:b/>
                <w:bCs/>
                <w:szCs w:val="14"/>
              </w:rPr>
              <w:t>Temps [h]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b/>
                <w:bCs/>
                <w:szCs w:val="14"/>
              </w:rPr>
            </w:pPr>
            <w:r w:rsidRPr="000D7FEB">
              <w:rPr>
                <w:b/>
                <w:bCs/>
                <w:szCs w:val="14"/>
              </w:rPr>
              <w:t>Type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b/>
                <w:bCs/>
                <w:szCs w:val="14"/>
              </w:rPr>
            </w:pPr>
            <w:r w:rsidRPr="000D7FEB">
              <w:rPr>
                <w:b/>
                <w:bCs/>
                <w:szCs w:val="14"/>
              </w:rPr>
              <w:t>Description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b/>
                <w:bCs/>
                <w:szCs w:val="14"/>
              </w:rPr>
            </w:pPr>
            <w:r w:rsidRPr="000D7FEB">
              <w:rPr>
                <w:b/>
                <w:bCs/>
                <w:szCs w:val="14"/>
              </w:rPr>
              <w:t>Remarques/problèmes/déductions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17.mars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0.45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Ajout de compteur de </w:t>
            </w:r>
            <w:proofErr w:type="spellStart"/>
            <w:r w:rsidRPr="000D7FEB">
              <w:rPr>
                <w:szCs w:val="14"/>
              </w:rPr>
              <w:t>movements</w:t>
            </w:r>
            <w:proofErr w:type="spellEnd"/>
            <w:r w:rsidRPr="000D7FEB">
              <w:rPr>
                <w:szCs w:val="14"/>
              </w:rPr>
              <w:t>(Par click de touche)</w:t>
            </w:r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Souci de mettre dans la </w:t>
            </w:r>
            <w:proofErr w:type="spellStart"/>
            <w:r w:rsidRPr="000D7FEB">
              <w:rPr>
                <w:szCs w:val="14"/>
              </w:rPr>
              <w:t>def</w:t>
            </w:r>
            <w:proofErr w:type="spellEnd"/>
            <w:r w:rsidRPr="000D7FEB">
              <w:rPr>
                <w:szCs w:val="14"/>
              </w:rPr>
              <w:t xml:space="preserve">, assistance et explication de part de </w:t>
            </w:r>
            <w:proofErr w:type="spellStart"/>
            <w:r w:rsidRPr="000D7FEB">
              <w:rPr>
                <w:szCs w:val="14"/>
              </w:rPr>
              <w:t>Judah</w:t>
            </w:r>
            <w:proofErr w:type="spellEnd"/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16.mars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0.20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Changement des couleurs </w:t>
            </w:r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Utilisation de site html pour trouver une palette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16.mars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1.50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 de tassement haut, bas</w:t>
            </w:r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Fait par </w:t>
            </w:r>
            <w:proofErr w:type="spellStart"/>
            <w:r w:rsidRPr="000D7FEB">
              <w:rPr>
                <w:szCs w:val="14"/>
              </w:rPr>
              <w:t>Judah</w:t>
            </w:r>
            <w:proofErr w:type="spellEnd"/>
            <w:r w:rsidRPr="000D7FEB">
              <w:rPr>
                <w:szCs w:val="14"/>
              </w:rPr>
              <w:t xml:space="preserve"> + explication. Aussi je ne comprends pas entièrement le code. 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16.mars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0.20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proofErr w:type="spellStart"/>
            <w:r w:rsidRPr="000D7FEB">
              <w:rPr>
                <w:szCs w:val="14"/>
              </w:rPr>
              <w:t>Débug</w:t>
            </w:r>
            <w:proofErr w:type="spellEnd"/>
            <w:r w:rsidRPr="000D7FEB">
              <w:rPr>
                <w:szCs w:val="14"/>
              </w:rPr>
              <w:t xml:space="preserve"> de tassage à droite</w:t>
            </w:r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Mal indentation avec fonction,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16.mars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0.20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proofErr w:type="spellStart"/>
            <w:r w:rsidRPr="000D7FEB">
              <w:rPr>
                <w:szCs w:val="14"/>
              </w:rPr>
              <w:t>Suppresion</w:t>
            </w:r>
            <w:proofErr w:type="spellEnd"/>
            <w:r w:rsidRPr="000D7FEB">
              <w:rPr>
                <w:szCs w:val="14"/>
              </w:rPr>
              <w:t xml:space="preserve"> de éléments inutiles</w:t>
            </w:r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Ancien dictionnaire pour tassage, et partie code redondant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16.mars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0.45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Mise à jour des documents.(</w:t>
            </w:r>
            <w:proofErr w:type="spellStart"/>
            <w:r w:rsidRPr="000D7FEB">
              <w:rPr>
                <w:szCs w:val="14"/>
              </w:rPr>
              <w:t>Github,word,Excel,Icescrum</w:t>
            </w:r>
            <w:proofErr w:type="spellEnd"/>
            <w:r w:rsidRPr="000D7FEB">
              <w:rPr>
                <w:szCs w:val="14"/>
              </w:rPr>
              <w:t xml:space="preserve">) </w:t>
            </w:r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4 nouveaux tests de validation dans </w:t>
            </w:r>
            <w:proofErr w:type="spellStart"/>
            <w:r w:rsidRPr="000D7FEB">
              <w:rPr>
                <w:szCs w:val="14"/>
              </w:rPr>
              <w:t>Icescrum</w:t>
            </w:r>
            <w:proofErr w:type="spellEnd"/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10.mars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1.45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proofErr w:type="spellStart"/>
            <w:r w:rsidRPr="000D7FEB">
              <w:rPr>
                <w:szCs w:val="14"/>
              </w:rPr>
              <w:t>Implementation</w:t>
            </w:r>
            <w:proofErr w:type="spellEnd"/>
            <w:r w:rsidRPr="000D7FEB">
              <w:rPr>
                <w:szCs w:val="14"/>
              </w:rPr>
              <w:t xml:space="preserve"> des déplacements(Droite)</w:t>
            </w:r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Souci avec créer une nouvelle fonction(indentation de la fonction)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10.mars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0.20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proofErr w:type="spellStart"/>
            <w:r w:rsidRPr="000D7FEB">
              <w:rPr>
                <w:szCs w:val="14"/>
              </w:rPr>
              <w:t>Implementation</w:t>
            </w:r>
            <w:proofErr w:type="spellEnd"/>
            <w:r w:rsidRPr="000D7FEB">
              <w:rPr>
                <w:szCs w:val="14"/>
              </w:rPr>
              <w:t xml:space="preserve"> du code sur </w:t>
            </w:r>
            <w:proofErr w:type="spellStart"/>
            <w:r w:rsidRPr="000D7FEB">
              <w:rPr>
                <w:szCs w:val="14"/>
              </w:rPr>
              <w:t>Github</w:t>
            </w:r>
            <w:proofErr w:type="spellEnd"/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Possibilité de travailler à la maison</w:t>
            </w:r>
          </w:p>
        </w:tc>
      </w:tr>
      <w:tr w:rsidR="000D7FEB" w:rsidRPr="000D7FEB" w:rsidTr="000D7FEB">
        <w:trPr>
          <w:trHeight w:val="33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09.mars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0.15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Mise à jour du document </w:t>
            </w:r>
            <w:proofErr w:type="spellStart"/>
            <w:r w:rsidRPr="000D7FEB">
              <w:rPr>
                <w:szCs w:val="14"/>
              </w:rPr>
              <w:t>word</w:t>
            </w:r>
            <w:proofErr w:type="spellEnd"/>
            <w:r w:rsidRPr="000D7FEB">
              <w:rPr>
                <w:szCs w:val="14"/>
              </w:rPr>
              <w:t>,(choix techniques)</w:t>
            </w:r>
          </w:p>
        </w:tc>
        <w:tc>
          <w:tcPr>
            <w:tcW w:w="516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03.mars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0.30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proofErr w:type="spellStart"/>
            <w:r w:rsidRPr="000D7FEB">
              <w:rPr>
                <w:szCs w:val="14"/>
              </w:rPr>
              <w:t>Implementation</w:t>
            </w:r>
            <w:proofErr w:type="spellEnd"/>
            <w:r w:rsidRPr="000D7FEB">
              <w:rPr>
                <w:szCs w:val="14"/>
              </w:rPr>
              <w:t xml:space="preserve"> des déplacements(Gauche)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Mettre tout dans une fonction est difficile 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03.mars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0.30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proofErr w:type="spellStart"/>
            <w:r w:rsidRPr="000D7FEB">
              <w:rPr>
                <w:szCs w:val="14"/>
              </w:rPr>
              <w:t>Implementation</w:t>
            </w:r>
            <w:proofErr w:type="spellEnd"/>
            <w:r w:rsidRPr="000D7FEB">
              <w:rPr>
                <w:szCs w:val="14"/>
              </w:rPr>
              <w:t xml:space="preserve"> de système </w:t>
            </w:r>
            <w:proofErr w:type="spellStart"/>
            <w:r w:rsidRPr="000D7FEB">
              <w:rPr>
                <w:szCs w:val="14"/>
              </w:rPr>
              <w:t>navig</w:t>
            </w:r>
            <w:proofErr w:type="spellEnd"/>
            <w:r w:rsidRPr="000D7FEB">
              <w:rPr>
                <w:szCs w:val="14"/>
              </w:rPr>
              <w:t xml:space="preserve"> avec </w:t>
            </w:r>
            <w:proofErr w:type="spellStart"/>
            <w:r w:rsidRPr="000D7FEB">
              <w:rPr>
                <w:szCs w:val="14"/>
              </w:rPr>
              <w:t>event</w:t>
            </w:r>
            <w:proofErr w:type="spellEnd"/>
            <w:r w:rsidRPr="000D7FEB">
              <w:rPr>
                <w:szCs w:val="14"/>
              </w:rPr>
              <w:t xml:space="preserve"> keys(</w:t>
            </w:r>
            <w:proofErr w:type="spellStart"/>
            <w:r w:rsidRPr="000D7FEB">
              <w:rPr>
                <w:szCs w:val="14"/>
              </w:rPr>
              <w:t>w,a,s,d</w:t>
            </w:r>
            <w:proofErr w:type="spellEnd"/>
            <w:r w:rsidRPr="000D7FEB">
              <w:rPr>
                <w:szCs w:val="14"/>
              </w:rPr>
              <w:t xml:space="preserve"> up, down, </w:t>
            </w:r>
            <w:proofErr w:type="spellStart"/>
            <w:r w:rsidRPr="000D7FEB">
              <w:rPr>
                <w:szCs w:val="14"/>
              </w:rPr>
              <w:t>left</w:t>
            </w:r>
            <w:proofErr w:type="spellEnd"/>
            <w:r w:rsidRPr="000D7FEB">
              <w:rPr>
                <w:szCs w:val="14"/>
              </w:rPr>
              <w:t>, right)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Pas la fonction, mais un </w:t>
            </w:r>
            <w:proofErr w:type="spellStart"/>
            <w:r w:rsidRPr="000D7FEB">
              <w:rPr>
                <w:szCs w:val="14"/>
              </w:rPr>
              <w:t>print</w:t>
            </w:r>
            <w:proofErr w:type="spellEnd"/>
            <w:r w:rsidRPr="000D7FEB">
              <w:rPr>
                <w:szCs w:val="14"/>
              </w:rPr>
              <w:t xml:space="preserve"> qui affiche la touche que on a utilisé 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02.mars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0.15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Création de </w:t>
            </w:r>
            <w:proofErr w:type="spellStart"/>
            <w:r w:rsidRPr="000D7FEB">
              <w:rPr>
                <w:szCs w:val="14"/>
              </w:rPr>
              <w:t>diagrame</w:t>
            </w:r>
            <w:proofErr w:type="spellEnd"/>
            <w:r w:rsidRPr="000D7FEB">
              <w:rPr>
                <w:szCs w:val="14"/>
              </w:rPr>
              <w:t xml:space="preserve"> de flux pour fonction tassage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Réalisé dans draw.io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02.mars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0.50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Ajouts des </w:t>
            </w:r>
            <w:proofErr w:type="spellStart"/>
            <w:r w:rsidRPr="000D7FEB">
              <w:rPr>
                <w:szCs w:val="14"/>
              </w:rPr>
              <w:t>plannifications</w:t>
            </w:r>
            <w:proofErr w:type="spellEnd"/>
            <w:r w:rsidRPr="000D7FEB">
              <w:rPr>
                <w:szCs w:val="14"/>
              </w:rPr>
              <w:t xml:space="preserve"> des tests dans doc Word,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24.févr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0.35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proofErr w:type="spellStart"/>
            <w:r w:rsidRPr="000D7FEB">
              <w:rPr>
                <w:szCs w:val="14"/>
              </w:rPr>
              <w:t>Plannification</w:t>
            </w:r>
            <w:proofErr w:type="spellEnd"/>
            <w:r w:rsidRPr="000D7FEB">
              <w:rPr>
                <w:szCs w:val="14"/>
              </w:rPr>
              <w:t xml:space="preserve"> du sprint 2, + ajout des stories, et leur test de validation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24.févr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0.35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Test de fonction tasser sur python,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Utilisation de </w:t>
            </w:r>
            <w:proofErr w:type="spellStart"/>
            <w:r w:rsidRPr="000D7FEB">
              <w:rPr>
                <w:szCs w:val="14"/>
              </w:rPr>
              <w:t>tableux</w:t>
            </w:r>
            <w:proofErr w:type="spellEnd"/>
            <w:r w:rsidRPr="000D7FEB">
              <w:rPr>
                <w:szCs w:val="14"/>
              </w:rPr>
              <w:t xml:space="preserve"> pour </w:t>
            </w:r>
            <w:proofErr w:type="spellStart"/>
            <w:r w:rsidRPr="000D7FEB">
              <w:rPr>
                <w:szCs w:val="14"/>
              </w:rPr>
              <w:t>algorythmes</w:t>
            </w:r>
            <w:proofErr w:type="spellEnd"/>
            <w:r w:rsidRPr="000D7FEB">
              <w:rPr>
                <w:szCs w:val="14"/>
              </w:rPr>
              <w:t>,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lastRenderedPageBreak/>
              <w:t>23.févr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0.15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Ajout de description </w:t>
            </w:r>
            <w:proofErr w:type="spellStart"/>
            <w:r w:rsidRPr="000D7FEB">
              <w:rPr>
                <w:szCs w:val="14"/>
              </w:rPr>
              <w:t>brief</w:t>
            </w:r>
            <w:proofErr w:type="spellEnd"/>
            <w:r w:rsidRPr="000D7FEB">
              <w:rPr>
                <w:szCs w:val="14"/>
              </w:rPr>
              <w:t xml:space="preserve"> de </w:t>
            </w:r>
            <w:proofErr w:type="spellStart"/>
            <w:r w:rsidRPr="000D7FEB">
              <w:rPr>
                <w:szCs w:val="14"/>
              </w:rPr>
              <w:t>project</w:t>
            </w:r>
            <w:proofErr w:type="spellEnd"/>
            <w:r w:rsidRPr="000D7FEB">
              <w:rPr>
                <w:szCs w:val="14"/>
              </w:rPr>
              <w:t xml:space="preserve">, sur </w:t>
            </w:r>
            <w:proofErr w:type="spellStart"/>
            <w:r w:rsidRPr="000D7FEB">
              <w:rPr>
                <w:szCs w:val="14"/>
              </w:rPr>
              <w:t>word</w:t>
            </w:r>
            <w:proofErr w:type="spellEnd"/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23.févr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0.25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Ajouts des Objectifs SMART + Objectifs Généraux dans document </w:t>
            </w:r>
            <w:proofErr w:type="spellStart"/>
            <w:r w:rsidRPr="000D7FEB">
              <w:rPr>
                <w:szCs w:val="14"/>
              </w:rPr>
              <w:t>word</w:t>
            </w:r>
            <w:proofErr w:type="spellEnd"/>
            <w:r w:rsidRPr="000D7FEB">
              <w:rPr>
                <w:szCs w:val="14"/>
              </w:rPr>
              <w:t>,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SMART =</w:t>
            </w:r>
            <w:r w:rsidRPr="000D7FEB">
              <w:rPr>
                <w:b/>
                <w:bCs/>
                <w:szCs w:val="14"/>
              </w:rPr>
              <w:t xml:space="preserve"> S</w:t>
            </w:r>
            <w:r w:rsidRPr="000D7FEB">
              <w:rPr>
                <w:szCs w:val="14"/>
              </w:rPr>
              <w:t xml:space="preserve">pécifique, </w:t>
            </w:r>
            <w:r w:rsidRPr="000D7FEB">
              <w:rPr>
                <w:b/>
                <w:bCs/>
                <w:szCs w:val="14"/>
              </w:rPr>
              <w:t>M</w:t>
            </w:r>
            <w:r w:rsidRPr="000D7FEB">
              <w:rPr>
                <w:szCs w:val="14"/>
              </w:rPr>
              <w:t xml:space="preserve">esurable, </w:t>
            </w:r>
            <w:r w:rsidRPr="000D7FEB">
              <w:rPr>
                <w:b/>
                <w:bCs/>
                <w:szCs w:val="14"/>
              </w:rPr>
              <w:t>A</w:t>
            </w:r>
            <w:r w:rsidRPr="000D7FEB">
              <w:rPr>
                <w:szCs w:val="14"/>
              </w:rPr>
              <w:t xml:space="preserve">cceptable, </w:t>
            </w:r>
            <w:r w:rsidRPr="000D7FEB">
              <w:rPr>
                <w:b/>
                <w:bCs/>
                <w:szCs w:val="14"/>
              </w:rPr>
              <w:t>R</w:t>
            </w:r>
            <w:r w:rsidRPr="000D7FEB">
              <w:rPr>
                <w:szCs w:val="14"/>
              </w:rPr>
              <w:t>éaliste,</w:t>
            </w:r>
            <w:r w:rsidRPr="000D7FEB">
              <w:rPr>
                <w:b/>
                <w:bCs/>
                <w:szCs w:val="14"/>
              </w:rPr>
              <w:t xml:space="preserve"> T</w:t>
            </w:r>
            <w:r w:rsidRPr="000D7FEB">
              <w:rPr>
                <w:szCs w:val="14"/>
              </w:rPr>
              <w:t>emporelle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23.févr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0.20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Création de documentation </w:t>
            </w:r>
            <w:proofErr w:type="spellStart"/>
            <w:r w:rsidRPr="000D7FEB">
              <w:rPr>
                <w:szCs w:val="14"/>
              </w:rPr>
              <w:t>word</w:t>
            </w:r>
            <w:proofErr w:type="spellEnd"/>
            <w:r w:rsidRPr="000D7FEB">
              <w:rPr>
                <w:szCs w:val="14"/>
              </w:rPr>
              <w:t xml:space="preserve">, de </w:t>
            </w:r>
            <w:proofErr w:type="spellStart"/>
            <w:r w:rsidRPr="000D7FEB">
              <w:rPr>
                <w:szCs w:val="14"/>
              </w:rPr>
              <w:t>Overview</w:t>
            </w:r>
            <w:proofErr w:type="spellEnd"/>
            <w:r w:rsidRPr="000D7FEB">
              <w:rPr>
                <w:szCs w:val="14"/>
              </w:rPr>
              <w:t xml:space="preserve"> de </w:t>
            </w:r>
            <w:proofErr w:type="spellStart"/>
            <w:r w:rsidRPr="000D7FEB">
              <w:rPr>
                <w:szCs w:val="14"/>
              </w:rPr>
              <w:t>project</w:t>
            </w:r>
            <w:proofErr w:type="spellEnd"/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09.févr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1.15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Ajouter partie code qui attribue couleurs uniques au chiffres donné, 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Souci de </w:t>
            </w:r>
            <w:proofErr w:type="spellStart"/>
            <w:r w:rsidRPr="000D7FEB">
              <w:rPr>
                <w:szCs w:val="14"/>
              </w:rPr>
              <w:t>inatention</w:t>
            </w:r>
            <w:proofErr w:type="spellEnd"/>
            <w:r w:rsidRPr="000D7FEB">
              <w:rPr>
                <w:szCs w:val="14"/>
              </w:rPr>
              <w:t xml:space="preserve"> avec dictionnaire, fin,V02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09.févr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0.15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Création du sprint + Création des tests pour les valider les stories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09.févr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0.15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Analyse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Estimation du temps, que les tâches vont prendre.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09.févr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0.30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Documentation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Mettre à jour le </w:t>
            </w:r>
            <w:proofErr w:type="spellStart"/>
            <w:r w:rsidRPr="000D7FEB">
              <w:rPr>
                <w:szCs w:val="14"/>
              </w:rPr>
              <w:t>Icescrum</w:t>
            </w:r>
            <w:proofErr w:type="spellEnd"/>
            <w:r w:rsidRPr="000D7FEB">
              <w:rPr>
                <w:szCs w:val="14"/>
              </w:rPr>
              <w:t>, et ajouts des stories pour sprint 1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15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03.févr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1.00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Ajouter 2 grilles, une affiche contexte de jeu, l'autre les puissances du jeu + couleurs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Souci avec tableaux qui se superposent(</w:t>
            </w:r>
            <w:proofErr w:type="spellStart"/>
            <w:r w:rsidRPr="000D7FEB">
              <w:rPr>
                <w:szCs w:val="14"/>
              </w:rPr>
              <w:t>Grid</w:t>
            </w:r>
            <w:proofErr w:type="spellEnd"/>
            <w:r w:rsidRPr="000D7FEB">
              <w:rPr>
                <w:szCs w:val="14"/>
              </w:rPr>
              <w:t>), fin de V01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03.févr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0.40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Ajouter des couleurs unique pour chaque chiffre dans le jeu,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Changer les couleurs à des couleurs plus plaisantes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03.févr</w:t>
            </w: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0.35</w:t>
            </w: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Implémentation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Créer et afficher la grille de base</w:t>
            </w: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> </w:t>
            </w:r>
          </w:p>
        </w:tc>
      </w:tr>
      <w:tr w:rsidR="000D7FEB" w:rsidRPr="000D7FEB" w:rsidTr="000D7FEB">
        <w:trPr>
          <w:trHeight w:val="300"/>
        </w:trPr>
        <w:tc>
          <w:tcPr>
            <w:tcW w:w="1886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</w:p>
        </w:tc>
        <w:tc>
          <w:tcPr>
            <w:tcW w:w="961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</w:p>
        </w:tc>
        <w:tc>
          <w:tcPr>
            <w:tcW w:w="2069" w:type="dxa"/>
            <w:noWrap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  <w:r w:rsidRPr="000D7FEB">
              <w:rPr>
                <w:szCs w:val="14"/>
              </w:rPr>
              <w:t xml:space="preserve"> </w:t>
            </w:r>
          </w:p>
        </w:tc>
        <w:tc>
          <w:tcPr>
            <w:tcW w:w="5364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</w:p>
        </w:tc>
        <w:tc>
          <w:tcPr>
            <w:tcW w:w="5166" w:type="dxa"/>
            <w:hideMark/>
          </w:tcPr>
          <w:p w:rsidR="000D7FEB" w:rsidRPr="000D7FEB" w:rsidRDefault="000D7FEB" w:rsidP="000D7FEB">
            <w:pPr>
              <w:rPr>
                <w:szCs w:val="14"/>
              </w:rPr>
            </w:pPr>
          </w:p>
        </w:tc>
      </w:tr>
    </w:tbl>
    <w:p w:rsidR="000D7FEB" w:rsidRPr="000D7FEB" w:rsidRDefault="000D7FEB" w:rsidP="00591119">
      <w:pPr>
        <w:rPr>
          <w:szCs w:val="14"/>
        </w:rPr>
      </w:pPr>
    </w:p>
    <w:sectPr w:rsidR="000D7FEB" w:rsidRPr="000D7FEB" w:rsidSect="000D7FEB">
      <w:pgSz w:w="16838" w:h="11906" w:orient="landscape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F98" w:rsidRDefault="00016F98">
      <w:r>
        <w:separator/>
      </w:r>
    </w:p>
  </w:endnote>
  <w:endnote w:type="continuationSeparator" w:id="0">
    <w:p w:rsidR="00016F98" w:rsidRDefault="0001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98" w:rsidRDefault="00016F98">
    <w:pPr>
      <w:pStyle w:val="Pieddepage"/>
      <w:pBdr>
        <w:top w:val="single" w:sz="4" w:space="1" w:color="auto"/>
      </w:pBdr>
    </w:pPr>
    <w:r>
      <w:t>Zachary Smith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5B30CA">
      <w:rPr>
        <w:rStyle w:val="Numrodepage"/>
        <w:noProof/>
      </w:rPr>
      <w:t>10</w:t>
    </w:r>
    <w:r>
      <w:rPr>
        <w:rStyle w:val="Numrodepage"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SAVEDATE  \* MERGEFORMAT </w:instrText>
    </w:r>
    <w:r>
      <w:rPr>
        <w:noProof/>
      </w:rPr>
      <w:fldChar w:fldCharType="separate"/>
    </w:r>
    <w:r w:rsidR="005B30CA">
      <w:rPr>
        <w:noProof/>
      </w:rPr>
      <w:t>23/03/2023 10:40:00</w:t>
    </w:r>
    <w:r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F98" w:rsidRDefault="00016F98">
      <w:r>
        <w:separator/>
      </w:r>
    </w:p>
  </w:footnote>
  <w:footnote w:type="continuationSeparator" w:id="0">
    <w:p w:rsidR="00016F98" w:rsidRDefault="00016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F98" w:rsidRPr="007E57C8" w:rsidRDefault="00016F98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 w:rsidRPr="00E86A17">
      <w:rPr>
        <w:noProof/>
        <w:color w:val="0D0D0D" w:themeColor="text1" w:themeTint="F2"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6A17">
      <w:rPr>
        <w:rFonts w:ascii="Impact" w:hAnsi="Impact"/>
        <w:bCs/>
        <w:noProof/>
        <w:color w:val="0D0D0D" w:themeColor="text1" w:themeTint="F2"/>
        <w:sz w:val="36"/>
        <w:u w:val="single"/>
      </w:rPr>
      <w:t>2048</w:t>
    </w:r>
  </w:p>
  <w:p w:rsidR="00016F98" w:rsidRDefault="00016F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F75FD"/>
    <w:multiLevelType w:val="hybridMultilevel"/>
    <w:tmpl w:val="548A9E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A3D597A"/>
    <w:multiLevelType w:val="hybridMultilevel"/>
    <w:tmpl w:val="AA6EDD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114A35"/>
    <w:multiLevelType w:val="hybridMultilevel"/>
    <w:tmpl w:val="2520A1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52292"/>
    <w:multiLevelType w:val="hybridMultilevel"/>
    <w:tmpl w:val="DA847C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B2982"/>
    <w:multiLevelType w:val="hybridMultilevel"/>
    <w:tmpl w:val="3544D5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8"/>
  </w:num>
  <w:num w:numId="4">
    <w:abstractNumId w:val="28"/>
  </w:num>
  <w:num w:numId="5">
    <w:abstractNumId w:val="19"/>
  </w:num>
  <w:num w:numId="6">
    <w:abstractNumId w:val="10"/>
  </w:num>
  <w:num w:numId="7">
    <w:abstractNumId w:val="23"/>
  </w:num>
  <w:num w:numId="8">
    <w:abstractNumId w:val="32"/>
  </w:num>
  <w:num w:numId="9">
    <w:abstractNumId w:val="5"/>
  </w:num>
  <w:num w:numId="10">
    <w:abstractNumId w:val="14"/>
  </w:num>
  <w:num w:numId="11">
    <w:abstractNumId w:val="18"/>
  </w:num>
  <w:num w:numId="12">
    <w:abstractNumId w:val="15"/>
  </w:num>
  <w:num w:numId="13">
    <w:abstractNumId w:val="27"/>
  </w:num>
  <w:num w:numId="14">
    <w:abstractNumId w:val="0"/>
  </w:num>
  <w:num w:numId="15">
    <w:abstractNumId w:val="2"/>
  </w:num>
  <w:num w:numId="16">
    <w:abstractNumId w:val="13"/>
  </w:num>
  <w:num w:numId="17">
    <w:abstractNumId w:val="6"/>
  </w:num>
  <w:num w:numId="18">
    <w:abstractNumId w:val="31"/>
  </w:num>
  <w:num w:numId="19">
    <w:abstractNumId w:val="25"/>
  </w:num>
  <w:num w:numId="20">
    <w:abstractNumId w:val="33"/>
  </w:num>
  <w:num w:numId="21">
    <w:abstractNumId w:val="22"/>
  </w:num>
  <w:num w:numId="22">
    <w:abstractNumId w:val="29"/>
  </w:num>
  <w:num w:numId="23">
    <w:abstractNumId w:val="12"/>
  </w:num>
  <w:num w:numId="24">
    <w:abstractNumId w:val="17"/>
  </w:num>
  <w:num w:numId="25">
    <w:abstractNumId w:val="4"/>
  </w:num>
  <w:num w:numId="26">
    <w:abstractNumId w:val="16"/>
  </w:num>
  <w:num w:numId="27">
    <w:abstractNumId w:val="11"/>
  </w:num>
  <w:num w:numId="28">
    <w:abstractNumId w:val="24"/>
  </w:num>
  <w:num w:numId="29">
    <w:abstractNumId w:val="7"/>
  </w:num>
  <w:num w:numId="30">
    <w:abstractNumId w:val="9"/>
  </w:num>
  <w:num w:numId="31">
    <w:abstractNumId w:val="3"/>
  </w:num>
  <w:num w:numId="32">
    <w:abstractNumId w:val="21"/>
  </w:num>
  <w:num w:numId="33">
    <w:abstractNumId w:val="26"/>
  </w:num>
  <w:num w:numId="34">
    <w:abstractNumId w:val="20"/>
  </w:num>
  <w:num w:numId="35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67"/>
    <w:rsid w:val="00016F98"/>
    <w:rsid w:val="00030EBE"/>
    <w:rsid w:val="00046B84"/>
    <w:rsid w:val="0005613A"/>
    <w:rsid w:val="00081F5C"/>
    <w:rsid w:val="000C04E2"/>
    <w:rsid w:val="000C7908"/>
    <w:rsid w:val="000D7FEB"/>
    <w:rsid w:val="000F7745"/>
    <w:rsid w:val="001057E2"/>
    <w:rsid w:val="00106180"/>
    <w:rsid w:val="00110ABF"/>
    <w:rsid w:val="00124E46"/>
    <w:rsid w:val="00130791"/>
    <w:rsid w:val="00160CA1"/>
    <w:rsid w:val="00172C7C"/>
    <w:rsid w:val="001B7271"/>
    <w:rsid w:val="001B7C29"/>
    <w:rsid w:val="001F3FBE"/>
    <w:rsid w:val="001F52EB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D6C9D"/>
    <w:rsid w:val="002E5622"/>
    <w:rsid w:val="002F1A12"/>
    <w:rsid w:val="002F39FF"/>
    <w:rsid w:val="00300590"/>
    <w:rsid w:val="00314ED1"/>
    <w:rsid w:val="003328AE"/>
    <w:rsid w:val="00337744"/>
    <w:rsid w:val="00360243"/>
    <w:rsid w:val="00371ECE"/>
    <w:rsid w:val="00373E0A"/>
    <w:rsid w:val="00387E54"/>
    <w:rsid w:val="003C1303"/>
    <w:rsid w:val="003F2179"/>
    <w:rsid w:val="0040128D"/>
    <w:rsid w:val="00412423"/>
    <w:rsid w:val="00432F3D"/>
    <w:rsid w:val="004502D9"/>
    <w:rsid w:val="00467D46"/>
    <w:rsid w:val="0049659A"/>
    <w:rsid w:val="004A308D"/>
    <w:rsid w:val="004A5D85"/>
    <w:rsid w:val="004C1895"/>
    <w:rsid w:val="004C38FB"/>
    <w:rsid w:val="004D2F9B"/>
    <w:rsid w:val="004F521F"/>
    <w:rsid w:val="005143EF"/>
    <w:rsid w:val="00574D1D"/>
    <w:rsid w:val="00577704"/>
    <w:rsid w:val="00591119"/>
    <w:rsid w:val="00594BE8"/>
    <w:rsid w:val="005B30CA"/>
    <w:rsid w:val="005B43CB"/>
    <w:rsid w:val="005C5523"/>
    <w:rsid w:val="005D2FCF"/>
    <w:rsid w:val="005E1E76"/>
    <w:rsid w:val="005F2769"/>
    <w:rsid w:val="00601028"/>
    <w:rsid w:val="006020D3"/>
    <w:rsid w:val="00603A63"/>
    <w:rsid w:val="006226C6"/>
    <w:rsid w:val="00637ABF"/>
    <w:rsid w:val="00641AD2"/>
    <w:rsid w:val="00647782"/>
    <w:rsid w:val="006679E6"/>
    <w:rsid w:val="00682F47"/>
    <w:rsid w:val="00684B3D"/>
    <w:rsid w:val="00696831"/>
    <w:rsid w:val="006B76D6"/>
    <w:rsid w:val="006E2C58"/>
    <w:rsid w:val="006F2F14"/>
    <w:rsid w:val="00716E7F"/>
    <w:rsid w:val="00726EB7"/>
    <w:rsid w:val="00732E3D"/>
    <w:rsid w:val="007458AC"/>
    <w:rsid w:val="0075205B"/>
    <w:rsid w:val="0076568A"/>
    <w:rsid w:val="007676A0"/>
    <w:rsid w:val="00782186"/>
    <w:rsid w:val="00791020"/>
    <w:rsid w:val="00797537"/>
    <w:rsid w:val="007A2CC8"/>
    <w:rsid w:val="007B558F"/>
    <w:rsid w:val="007B79D2"/>
    <w:rsid w:val="007C53D3"/>
    <w:rsid w:val="007E57C8"/>
    <w:rsid w:val="00810BC9"/>
    <w:rsid w:val="00811908"/>
    <w:rsid w:val="0083170D"/>
    <w:rsid w:val="00831E79"/>
    <w:rsid w:val="008357F8"/>
    <w:rsid w:val="00856A8E"/>
    <w:rsid w:val="008658D9"/>
    <w:rsid w:val="00867997"/>
    <w:rsid w:val="00867E9B"/>
    <w:rsid w:val="00890CDF"/>
    <w:rsid w:val="00895B96"/>
    <w:rsid w:val="008B0067"/>
    <w:rsid w:val="008B1EAB"/>
    <w:rsid w:val="008D7200"/>
    <w:rsid w:val="008E491B"/>
    <w:rsid w:val="00903910"/>
    <w:rsid w:val="0091203B"/>
    <w:rsid w:val="009319BC"/>
    <w:rsid w:val="00992256"/>
    <w:rsid w:val="009C5CC6"/>
    <w:rsid w:val="009F64CF"/>
    <w:rsid w:val="00A14804"/>
    <w:rsid w:val="00A3062E"/>
    <w:rsid w:val="00A545B6"/>
    <w:rsid w:val="00A70F6A"/>
    <w:rsid w:val="00AA0785"/>
    <w:rsid w:val="00AB703F"/>
    <w:rsid w:val="00AE470C"/>
    <w:rsid w:val="00B263B7"/>
    <w:rsid w:val="00B31079"/>
    <w:rsid w:val="00B557E4"/>
    <w:rsid w:val="00B56951"/>
    <w:rsid w:val="00B673BB"/>
    <w:rsid w:val="00B844BA"/>
    <w:rsid w:val="00B9358C"/>
    <w:rsid w:val="00BA0FF8"/>
    <w:rsid w:val="00BE14BB"/>
    <w:rsid w:val="00C315ED"/>
    <w:rsid w:val="00C34ABA"/>
    <w:rsid w:val="00C505B1"/>
    <w:rsid w:val="00C85B1A"/>
    <w:rsid w:val="00C9193E"/>
    <w:rsid w:val="00C930E9"/>
    <w:rsid w:val="00CB3227"/>
    <w:rsid w:val="00CD19ED"/>
    <w:rsid w:val="00CD212A"/>
    <w:rsid w:val="00CF39A8"/>
    <w:rsid w:val="00D069EA"/>
    <w:rsid w:val="00D14A10"/>
    <w:rsid w:val="00D23E24"/>
    <w:rsid w:val="00D568A6"/>
    <w:rsid w:val="00DA4CCB"/>
    <w:rsid w:val="00DB2183"/>
    <w:rsid w:val="00DB4900"/>
    <w:rsid w:val="00DD3099"/>
    <w:rsid w:val="00DF72B5"/>
    <w:rsid w:val="00E109AA"/>
    <w:rsid w:val="00E30CDF"/>
    <w:rsid w:val="00E332DD"/>
    <w:rsid w:val="00E404E4"/>
    <w:rsid w:val="00E42F56"/>
    <w:rsid w:val="00E63311"/>
    <w:rsid w:val="00E758F4"/>
    <w:rsid w:val="00E8246C"/>
    <w:rsid w:val="00E86A17"/>
    <w:rsid w:val="00E92B2C"/>
    <w:rsid w:val="00EB5A1E"/>
    <w:rsid w:val="00ED148E"/>
    <w:rsid w:val="00ED3A54"/>
    <w:rsid w:val="00ED50C4"/>
    <w:rsid w:val="00EE0EE8"/>
    <w:rsid w:val="00F028FF"/>
    <w:rsid w:val="00F4663F"/>
    <w:rsid w:val="00F53ED8"/>
    <w:rsid w:val="00F760A9"/>
    <w:rsid w:val="00FC02AA"/>
    <w:rsid w:val="00F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6CA7EFC1"/>
  <w14:defaultImageDpi w14:val="300"/>
  <w15:chartTrackingRefBased/>
  <w15:docId w15:val="{21F44E01-04FC-4E6A-B1ED-5AE31D68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8AC"/>
    <w:rPr>
      <w:rFonts w:ascii="Century Gothic" w:hAnsi="Century Gothic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paragraph" w:styleId="Paragraphedeliste">
    <w:name w:val="List Paragraph"/>
    <w:basedOn w:val="Normal"/>
    <w:uiPriority w:val="72"/>
    <w:rsid w:val="00574D1D"/>
    <w:pPr>
      <w:ind w:left="720"/>
      <w:contextualSpacing/>
    </w:pPr>
  </w:style>
  <w:style w:type="paragraph" w:customStyle="1" w:styleId="StyleTitre1CenturyGothic16pt">
    <w:name w:val="Style Titre 1 + Century Gothic 16 pt"/>
    <w:basedOn w:val="Titre1"/>
    <w:rsid w:val="002D6C9D"/>
    <w:rPr>
      <w:bCs/>
      <w:sz w:val="32"/>
    </w:rPr>
  </w:style>
  <w:style w:type="paragraph" w:customStyle="1" w:styleId="StyleTitre1CenturyGothic">
    <w:name w:val="Style Titre 1 + Century Gothic"/>
    <w:basedOn w:val="Titre1"/>
    <w:rsid w:val="002D6C9D"/>
    <w:rPr>
      <w:bCs/>
      <w:sz w:val="32"/>
    </w:rPr>
  </w:style>
  <w:style w:type="paragraph" w:customStyle="1" w:styleId="StyleTitre2CenturyGothicNonItalique">
    <w:name w:val="Style Titre 2 + Century Gothic Non Italique"/>
    <w:basedOn w:val="Titre2"/>
    <w:rsid w:val="002D6C9D"/>
    <w:rPr>
      <w:bCs/>
      <w:i w:val="0"/>
      <w:sz w:val="28"/>
    </w:rPr>
  </w:style>
  <w:style w:type="paragraph" w:customStyle="1" w:styleId="StyleTitre3CenturyGothic">
    <w:name w:val="Style Titre 3 + Century Gothic"/>
    <w:basedOn w:val="Titre3"/>
    <w:rsid w:val="002D6C9D"/>
    <w:rPr>
      <w:bCs/>
      <w:sz w:val="26"/>
    </w:rPr>
  </w:style>
  <w:style w:type="paragraph" w:customStyle="1" w:styleId="StyleTitre3CenturyGothic1">
    <w:name w:val="Style Titre 3 + Century Gothic1"/>
    <w:basedOn w:val="Titre3"/>
    <w:rsid w:val="00DF72B5"/>
    <w:rPr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1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r.wikipedia.org/wiki/Tuile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cescrum.cpnv.ch/p/2048ZACHA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icescrum.cpnv.ch/p/2048ZACHAR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achary.SMITH@cpnv.ch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ocs.python.org/3/library/tkinter.html" TargetMode="External"/><Relationship Id="rId10" Type="http://schemas.openxmlformats.org/officeDocument/2006/relationships/hyperlink" Target="mailto:Zachary.SMITH@cpnv.ch" TargetMode="External"/><Relationship Id="rId19" Type="http://schemas.openxmlformats.org/officeDocument/2006/relationships/hyperlink" Target="https://www.softwaretestinghelp.com/system-integration-tes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cescrum.cpnv.ch/p/2048ZACHAR/" TargetMode="External"/><Relationship Id="rId22" Type="http://schemas.openxmlformats.org/officeDocument/2006/relationships/hyperlink" Target="https://www.w3schools.in/python/gui-programming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.SMITH\Downloads\Document%20de%20projets%20ICT431-2023%20V1.1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199C7-3D14-41E6-AA4A-B2885F7F6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 (1).dotx</Template>
  <TotalTime>674</TotalTime>
  <Pages>10</Pages>
  <Words>1157</Words>
  <Characters>8271</Characters>
  <Application>Microsoft Office Word</Application>
  <DocSecurity>0</DocSecurity>
  <Lines>68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9410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SMITH Zachary</dc:creator>
  <cp:keywords/>
  <cp:lastModifiedBy>SMITH Zachary</cp:lastModifiedBy>
  <cp:revision>39</cp:revision>
  <cp:lastPrinted>2004-09-01T12:58:00Z</cp:lastPrinted>
  <dcterms:created xsi:type="dcterms:W3CDTF">2023-02-23T07:59:00Z</dcterms:created>
  <dcterms:modified xsi:type="dcterms:W3CDTF">2023-03-30T09:00:00Z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